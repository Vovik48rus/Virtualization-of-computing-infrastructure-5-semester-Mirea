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8"/>
      </w:tblGrid>
      <w:tr w:rsidR="00D75352" w:rsidRPr="00D75352" w14:paraId="77A72F70" w14:textId="77777777" w:rsidTr="0045473C">
        <w:trPr>
          <w:cantSplit/>
          <w:trHeight w:val="180"/>
        </w:trPr>
        <w:tc>
          <w:tcPr>
            <w:tcW w:w="5000" w:type="pct"/>
            <w:hideMark/>
          </w:tcPr>
          <w:p w14:paraId="34346D1B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  <w:lang w:eastAsia="ru-RU"/>
              </w:rPr>
              <w:drawing>
                <wp:inline distT="0" distB="0" distL="0" distR="0" wp14:anchorId="0D32C242" wp14:editId="41CAEFE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8397" w14:textId="77777777" w:rsidR="00D75352" w:rsidRPr="00D75352" w:rsidRDefault="00D75352" w:rsidP="00D75352">
            <w:pPr>
              <w:widowControl w:val="0"/>
              <w:suppressAutoHyphens/>
              <w:spacing w:before="60"/>
              <w:ind w:firstLine="0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D75352" w:rsidRPr="00D75352" w14:paraId="3D54E472" w14:textId="77777777" w:rsidTr="0045473C">
        <w:trPr>
          <w:cantSplit/>
          <w:trHeight w:val="1417"/>
        </w:trPr>
        <w:tc>
          <w:tcPr>
            <w:tcW w:w="5000" w:type="pct"/>
            <w:hideMark/>
          </w:tcPr>
          <w:p w14:paraId="63D3D7FE" w14:textId="77777777" w:rsidR="00D75352" w:rsidRPr="00D75352" w:rsidRDefault="00D75352" w:rsidP="00D75352">
            <w:pPr>
              <w:widowControl w:val="0"/>
              <w:suppressAutoHyphens/>
              <w:spacing w:after="140" w:line="216" w:lineRule="auto"/>
              <w:ind w:firstLine="0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D75352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D75352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5112124D" w14:textId="77777777" w:rsidR="00D75352" w:rsidRPr="00D75352" w:rsidRDefault="00D75352" w:rsidP="00D75352">
            <w:pPr>
              <w:widowControl w:val="0"/>
              <w:suppressAutoHyphens/>
              <w:ind w:firstLine="0"/>
              <w:jc w:val="center"/>
              <w:rPr>
                <w:rFonts w:eastAsia="Droid Sans Fallback" w:cs="Times New Roman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eastAsia="Droid Sans Fallback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D75352">
              <w:rPr>
                <w:rFonts w:eastAsia="Droid Sans Fallback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D75352">
              <w:rPr>
                <w:rFonts w:eastAsia="Droid Sans Fallback" w:cs="Times New Roman"/>
                <w:b/>
                <w:noProof/>
                <w:kern w:val="2"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6121DD31" wp14:editId="6B2F7A0A">
                      <wp:extent cx="5600700" cy="1270"/>
                      <wp:effectExtent l="19050" t="19050" r="19050" b="27305"/>
                      <wp:docPr id="775753622" name="Прямая соединительная линия 775753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DC1789F" id="Прямая соединительная линия 77575362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CCCC66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Институт информационных технологий (ИИТ)</w:t>
      </w:r>
    </w:p>
    <w:p w14:paraId="56E420D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b/>
          <w:kern w:val="2"/>
          <w:szCs w:val="28"/>
          <w:lang w:eastAsia="zh-CN" w:bidi="hi-IN"/>
        </w:rPr>
        <w:t>Кафедра практической и прикладной информатики (ППИ)</w:t>
      </w:r>
    </w:p>
    <w:p w14:paraId="08CD375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43CFFC6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left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1D123344" w14:textId="1CB8FBBA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>ОТЧЕТ ПО ПРАКТИЧЕСКОЙ РАБОТЕ №</w:t>
      </w:r>
      <w:r w:rsidR="00430B0C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 xml:space="preserve"> 3</w:t>
      </w:r>
    </w:p>
    <w:p w14:paraId="5E456E40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eastAsia="Droid Sans Fallback" w:cs="Times New Roman"/>
          <w:b/>
          <w:kern w:val="2"/>
          <w:szCs w:val="28"/>
          <w:lang w:eastAsia="zh-CN" w:bidi="hi-IN"/>
        </w:rPr>
      </w:pPr>
      <w:r w:rsidRPr="00D75352">
        <w:rPr>
          <w:rFonts w:eastAsia="Droid Sans Fallback" w:cs="Times New Roman"/>
          <w:kern w:val="2"/>
          <w:szCs w:val="28"/>
          <w:lang w:eastAsia="zh-CN" w:bidi="hi-IN"/>
        </w:rPr>
        <w:t>по дисциплине «</w:t>
      </w:r>
      <w:r w:rsidR="00E40EE2" w:rsidRPr="00E40EE2">
        <w:rPr>
          <w:rFonts w:eastAsia="Droid Sans Fallback" w:cs="Times New Roman"/>
          <w:kern w:val="2"/>
          <w:szCs w:val="28"/>
          <w:lang w:eastAsia="zh-CN" w:bidi="hi-IN"/>
        </w:rPr>
        <w:t>Виртуализация вычислительной инфраструктуры</w:t>
      </w:r>
      <w:r w:rsidRPr="00D75352">
        <w:rPr>
          <w:rFonts w:eastAsia="Droid Sans Fallback" w:cs="Times New Roman"/>
          <w:kern w:val="2"/>
          <w:szCs w:val="28"/>
          <w:lang w:eastAsia="zh-CN" w:bidi="hi-IN"/>
        </w:rPr>
        <w:t>»</w:t>
      </w:r>
    </w:p>
    <w:p w14:paraId="28A37015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210F9F83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6F671BCF" w14:textId="77777777" w:rsidR="00D75352" w:rsidRPr="00D75352" w:rsidRDefault="00D75352" w:rsidP="00D75352">
      <w:pPr>
        <w:widowControl w:val="0"/>
        <w:suppressAutoHyphens/>
        <w:ind w:firstLine="0"/>
        <w:jc w:val="left"/>
        <w:rPr>
          <w:rFonts w:eastAsia="Droid Sans Fallback" w:cs="Times New Roman"/>
          <w:kern w:val="2"/>
          <w:szCs w:val="28"/>
          <w:lang w:eastAsia="zh-CN" w:bidi="hi-IN"/>
        </w:rPr>
      </w:pPr>
    </w:p>
    <w:p w14:paraId="61A2CF61" w14:textId="77777777" w:rsidR="00D75352" w:rsidRPr="00D75352" w:rsidRDefault="00D75352" w:rsidP="00D75352">
      <w:pPr>
        <w:widowControl w:val="0"/>
        <w:suppressAutoHyphens/>
        <w:ind w:firstLine="0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tbl>
      <w:tblPr>
        <w:tblStyle w:val="210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D75352" w:rsidRPr="00D75352" w14:paraId="293D2102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3DFAADC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D75352">
              <w:rPr>
                <w:rFonts w:ascii="Liberation Serif" w:eastAsia="Droid Sans Fallback" w:hAnsi="Liberation Serif"/>
                <w:color w:val="FFFFFF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54E8A612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C37DC06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ИВБО-20-23. </w:t>
            </w:r>
            <w:proofErr w:type="spellStart"/>
            <w:r w:rsidRPr="00D75352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Деревянных.В.С</w:t>
            </w:r>
            <w:proofErr w:type="spellEnd"/>
          </w:p>
        </w:tc>
        <w:tc>
          <w:tcPr>
            <w:tcW w:w="1666" w:type="dxa"/>
            <w:gridSpan w:val="2"/>
          </w:tcPr>
          <w:p w14:paraId="0600CA12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6754B9A0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8622BF5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52ECF770" w14:textId="77777777" w:rsidTr="0045473C">
        <w:trPr>
          <w:gridAfter w:val="1"/>
          <w:wAfter w:w="1106" w:type="dxa"/>
        </w:trPr>
        <w:tc>
          <w:tcPr>
            <w:tcW w:w="2547" w:type="dxa"/>
          </w:tcPr>
          <w:p w14:paraId="29281CC0" w14:textId="77777777" w:rsidR="00D75352" w:rsidRPr="00D75352" w:rsidRDefault="00850B4C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Старший преподаватель</w:t>
            </w:r>
          </w:p>
          <w:p w14:paraId="02E3AF1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73C1E2AB" w14:textId="77777777" w:rsidR="00D75352" w:rsidRPr="00D75352" w:rsidRDefault="00E40EE2" w:rsidP="00E40EE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E40EE2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Воронцов Юрий Алексеевич</w:t>
            </w:r>
          </w:p>
        </w:tc>
        <w:tc>
          <w:tcPr>
            <w:tcW w:w="1666" w:type="dxa"/>
            <w:gridSpan w:val="2"/>
          </w:tcPr>
          <w:p w14:paraId="7021B2FB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57DC3780" w14:textId="77777777" w:rsidR="00D75352" w:rsidRPr="00D75352" w:rsidRDefault="00D75352" w:rsidP="00D75352">
            <w:pPr>
              <w:pBdr>
                <w:bottom w:val="single" w:sz="12" w:space="1" w:color="auto"/>
              </w:pBd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364A0E21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D75352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520CDFA7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D75352" w:rsidRPr="00D75352" w14:paraId="67A321FB" w14:textId="77777777" w:rsidTr="0045473C">
        <w:tc>
          <w:tcPr>
            <w:tcW w:w="2547" w:type="dxa"/>
          </w:tcPr>
          <w:p w14:paraId="67DD617F" w14:textId="77777777" w:rsidR="00D75352" w:rsidRPr="00D75352" w:rsidRDefault="00D75352" w:rsidP="00D75352">
            <w:pPr>
              <w:suppressAutoHyphens/>
              <w:spacing w:line="240" w:lineRule="auto"/>
              <w:ind w:firstLine="0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32F22EDD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jc w:val="left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0FFC9314" w14:textId="77777777" w:rsidR="00D75352" w:rsidRPr="00D75352" w:rsidRDefault="00D75352" w:rsidP="00D75352">
            <w:pPr>
              <w:suppressAutoHyphens/>
              <w:spacing w:line="240" w:lineRule="auto"/>
              <w:ind w:firstLine="567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5B9177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E8890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2DDA2B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1BB72F5A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5DA05B5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BDE36E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6EC611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5561CF3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03A195CF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FCDFAB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481D892C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02445F6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7A9CB432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68B9ED74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</w:p>
    <w:p w14:paraId="3FD76EC1" w14:textId="77777777" w:rsidR="00D75352" w:rsidRPr="00D75352" w:rsidRDefault="00D75352" w:rsidP="00D75352">
      <w:pPr>
        <w:widowControl w:val="0"/>
        <w:suppressAutoHyphens/>
        <w:spacing w:line="240" w:lineRule="auto"/>
        <w:ind w:firstLine="0"/>
        <w:jc w:val="center"/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</w:pP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t>Москва 2025 г.</w:t>
      </w:r>
      <w:r w:rsidRPr="00D75352">
        <w:rPr>
          <w:rFonts w:ascii="Liberation Serif" w:eastAsia="Droid Sans Fallback" w:hAnsi="Liberation Serif" w:cs="Times New Roman"/>
          <w:kern w:val="2"/>
          <w:sz w:val="24"/>
          <w:szCs w:val="28"/>
          <w:lang w:eastAsia="zh-CN" w:bidi="hi-IN"/>
        </w:rPr>
        <w:br w:type="page"/>
      </w:r>
    </w:p>
    <w:p w14:paraId="46C0C65E" w14:textId="77777777" w:rsidR="00D002F8" w:rsidRDefault="00695930" w:rsidP="00D75352">
      <w:pPr>
        <w:pStyle w:val="a"/>
        <w:rPr>
          <w:rFonts w:eastAsia="Droid Sans Fallback" w:cs="Times New Roman"/>
          <w:kern w:val="2"/>
          <w:sz w:val="32"/>
          <w:szCs w:val="32"/>
          <w:lang w:eastAsia="zh-CN" w:bidi="hi-IN"/>
        </w:rPr>
      </w:pP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lastRenderedPageBreak/>
        <w:t>ПРАКТИЧЕСК</w:t>
      </w:r>
      <w:r>
        <w:rPr>
          <w:rFonts w:eastAsia="Droid Sans Fallback" w:cs="Times New Roman"/>
          <w:kern w:val="2"/>
          <w:sz w:val="32"/>
          <w:szCs w:val="32"/>
          <w:lang w:eastAsia="zh-CN" w:bidi="hi-IN"/>
        </w:rPr>
        <w:t>Ая</w:t>
      </w:r>
      <w:r w:rsidRPr="00D75352">
        <w:rPr>
          <w:rFonts w:eastAsia="Droid Sans Fallback" w:cs="Times New Roman"/>
          <w:kern w:val="2"/>
          <w:sz w:val="32"/>
          <w:szCs w:val="32"/>
          <w:lang w:eastAsia="zh-CN" w:bidi="hi-IN"/>
        </w:rPr>
        <w:t xml:space="preserve"> РАБОТ</w:t>
      </w:r>
      <w:r w:rsidR="009708EF">
        <w:rPr>
          <w:rFonts w:eastAsia="Droid Sans Fallback" w:cs="Times New Roman"/>
          <w:kern w:val="2"/>
          <w:sz w:val="32"/>
          <w:szCs w:val="32"/>
          <w:lang w:eastAsia="zh-CN" w:bidi="hi-IN"/>
        </w:rPr>
        <w:t>а</w:t>
      </w:r>
    </w:p>
    <w:p w14:paraId="6C86DF55" w14:textId="77777777" w:rsidR="00695930" w:rsidRDefault="00695930" w:rsidP="00695930">
      <w:pPr>
        <w:pStyle w:val="2"/>
        <w:rPr>
          <w:lang w:val="en-US" w:eastAsia="zh-CN" w:bidi="hi-IN"/>
        </w:rPr>
      </w:pPr>
      <w:r>
        <w:rPr>
          <w:lang w:eastAsia="zh-CN" w:bidi="hi-IN"/>
        </w:rPr>
        <w:t>Задание</w:t>
      </w:r>
    </w:p>
    <w:p w14:paraId="65781AB1" w14:textId="410A472F" w:rsidR="00DA11BB" w:rsidRDefault="00DA11BB" w:rsidP="00DA11BB">
      <w:pPr>
        <w:pStyle w:val="a1"/>
        <w:numPr>
          <w:ilvl w:val="0"/>
          <w:numId w:val="31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4BA4F49B" w14:textId="64CAAE44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Настроить интерфейс ens21 на всех узлах для организации кластера;</w:t>
      </w:r>
    </w:p>
    <w:p w14:paraId="1248C543" w14:textId="766704C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Объединить узлы PVE1, PVE2, PVE3 в кластер;</w:t>
      </w:r>
    </w:p>
    <w:p w14:paraId="0CC464D9" w14:textId="730E928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>
        <w:rPr>
          <w:lang w:eastAsia="zh-CN" w:bidi="hi-IN"/>
        </w:rPr>
        <w:t>Cloud-init</w:t>
      </w:r>
      <w:proofErr w:type="spellEnd"/>
      <w:r>
        <w:rPr>
          <w:lang w:eastAsia="zh-CN" w:bidi="hi-IN"/>
        </w:rPr>
        <w:t>;</w:t>
      </w:r>
    </w:p>
    <w:p w14:paraId="655D9393" w14:textId="0E83715B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Выполнить </w:t>
      </w: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online</w:t>
      </w:r>
      <w:proofErr w:type="spellEnd"/>
      <w:r>
        <w:rPr>
          <w:lang w:eastAsia="zh-CN" w:bidi="hi-IN"/>
        </w:rPr>
        <w:t xml:space="preserve"> миграцию созданной ВМ на любой из хостов кластера, проанализировать вывод результата миграции;</w:t>
      </w:r>
    </w:p>
    <w:p w14:paraId="51F357D3" w14:textId="3B5F061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ВМ;</w:t>
      </w:r>
    </w:p>
    <w:p w14:paraId="7F7D294B" w14:textId="1C4D69EA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Запланировать задания резервного копирования для ВМ по расписанию раз в N минут с сохранением M последних копий;</w:t>
      </w:r>
    </w:p>
    <w:p w14:paraId="7FA614CF" w14:textId="3859353D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Выполнить восстановление резервной копии;</w:t>
      </w:r>
    </w:p>
    <w:p w14:paraId="43751803" w14:textId="37E004CF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:</w:t>
      </w:r>
    </w:p>
    <w:p w14:paraId="7E2704B3" w14:textId="12C9A1A0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Настроить интерфейсы vtnet1 и vtnet2 на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в той же сети, что и ens19 и ens20;</w:t>
      </w:r>
    </w:p>
    <w:p w14:paraId="39EC5085" w14:textId="6BF79328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пул данных из диска da1;</w:t>
      </w:r>
    </w:p>
    <w:p w14:paraId="39D9E425" w14:textId="64CCF527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 для подключения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;</w:t>
      </w:r>
    </w:p>
    <w:p w14:paraId="77123382" w14:textId="52EBDF22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для хранения данных NFS с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 xml:space="preserve">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;</w:t>
      </w:r>
    </w:p>
    <w:p w14:paraId="104EFACA" w14:textId="6CDE93F3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для хранения данных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;</w:t>
      </w:r>
    </w:p>
    <w:p w14:paraId="40F7D4E6" w14:textId="5316F086" w:rsid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NFS на основе </w:t>
      </w:r>
      <w:proofErr w:type="spellStart"/>
      <w:r>
        <w:rPr>
          <w:lang w:eastAsia="zh-CN" w:bidi="hi-IN"/>
        </w:rPr>
        <w:t>dataset’а</w:t>
      </w:r>
      <w:proofErr w:type="spellEnd"/>
      <w:r>
        <w:rPr>
          <w:lang w:eastAsia="zh-CN" w:bidi="hi-IN"/>
        </w:rPr>
        <w:t>;</w:t>
      </w:r>
    </w:p>
    <w:p w14:paraId="2826ACF5" w14:textId="421CCE26" w:rsidR="00DA11BB" w:rsidRPr="00DA11BB" w:rsidRDefault="00DA11BB" w:rsidP="00DA11BB">
      <w:pPr>
        <w:pStyle w:val="a1"/>
        <w:numPr>
          <w:ilvl w:val="1"/>
          <w:numId w:val="29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на основе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 xml:space="preserve"> с режимом аутентификации «NONE»;</w:t>
      </w:r>
    </w:p>
    <w:p w14:paraId="6EC60D24" w14:textId="77777777" w:rsidR="00DA11BB" w:rsidRDefault="00DA11BB" w:rsidP="00DA11BB">
      <w:pPr>
        <w:pStyle w:val="a1"/>
        <w:numPr>
          <w:ilvl w:val="0"/>
          <w:numId w:val="29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Работа с сетевыми хранилищами в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VE:</w:t>
      </w:r>
    </w:p>
    <w:p w14:paraId="3EF30BA0" w14:textId="64C5F301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lastRenderedPageBreak/>
        <w:t xml:space="preserve">Подключить NFS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ISO </w:t>
      </w:r>
      <w:proofErr w:type="spellStart"/>
      <w:r>
        <w:rPr>
          <w:lang w:eastAsia="zh-CN" w:bidi="hi-IN"/>
        </w:rPr>
        <w:t>image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VZDump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file</w:t>
      </w:r>
      <w:proofErr w:type="spellEnd"/>
      <w:r>
        <w:rPr>
          <w:lang w:eastAsia="zh-CN" w:bidi="hi-IN"/>
        </w:rPr>
        <w:t xml:space="preserve">,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template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Snippets</w:t>
      </w:r>
      <w:proofErr w:type="spellEnd"/>
      <w:r>
        <w:rPr>
          <w:lang w:eastAsia="zh-CN" w:bidi="hi-IN"/>
        </w:rPr>
        <w:t>;</w:t>
      </w:r>
    </w:p>
    <w:p w14:paraId="0D11C22F" w14:textId="3F45C0DC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Подключить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к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с типом содержимого Disk Image и </w:t>
      </w:r>
      <w:proofErr w:type="spellStart"/>
      <w:r>
        <w:rPr>
          <w:lang w:eastAsia="zh-CN" w:bidi="hi-IN"/>
        </w:rPr>
        <w:t>Container</w:t>
      </w:r>
      <w:proofErr w:type="spellEnd"/>
      <w:r>
        <w:rPr>
          <w:lang w:eastAsia="zh-CN" w:bidi="hi-IN"/>
        </w:rPr>
        <w:t>;</w:t>
      </w:r>
    </w:p>
    <w:p w14:paraId="7D533C5E" w14:textId="6463EAD4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Разметить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target</w:t>
      </w:r>
      <w:proofErr w:type="spellEnd"/>
      <w:r>
        <w:rPr>
          <w:lang w:eastAsia="zh-CN" w:bidi="hi-IN"/>
        </w:rPr>
        <w:t xml:space="preserve"> при помощи LVM;</w:t>
      </w:r>
    </w:p>
    <w:p w14:paraId="7D3FE44C" w14:textId="2F6B1983" w:rsid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 xml:space="preserve">Создать копию ВМ из шаблона на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LVM и сравнить скорость миграции ВМ на локальном хранилище и сетевом хранилище;</w:t>
      </w:r>
    </w:p>
    <w:p w14:paraId="56CB2369" w14:textId="2B514409" w:rsidR="00DA11BB" w:rsidRPr="00DA11BB" w:rsidRDefault="00DA11BB" w:rsidP="00DA11BB">
      <w:pPr>
        <w:pStyle w:val="a1"/>
        <w:numPr>
          <w:ilvl w:val="0"/>
          <w:numId w:val="33"/>
        </w:numPr>
        <w:ind w:left="709" w:firstLine="709"/>
        <w:rPr>
          <w:lang w:eastAsia="zh-CN" w:bidi="hi-IN"/>
        </w:rPr>
      </w:pPr>
      <w:r>
        <w:rPr>
          <w:lang w:eastAsia="zh-CN" w:bidi="hi-IN"/>
        </w:rPr>
        <w:t>Создать резервную копию ВМ на NFS и восстановить ВМ из бэкапа, сравнить скорость восстановления из локального бэкапа и сетевого.</w:t>
      </w:r>
    </w:p>
    <w:p w14:paraId="5E31E036" w14:textId="24626491" w:rsidR="00DA11BB" w:rsidRDefault="00DA11BB" w:rsidP="00DA11BB">
      <w:pPr>
        <w:pStyle w:val="2"/>
        <w:rPr>
          <w:lang w:eastAsia="zh-CN" w:bidi="hi-IN"/>
        </w:rPr>
      </w:pPr>
      <w:r>
        <w:rPr>
          <w:lang w:eastAsia="zh-CN" w:bidi="hi-IN"/>
        </w:rPr>
        <w:t xml:space="preserve">Работа с кластером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</w:t>
      </w:r>
    </w:p>
    <w:p w14:paraId="236B2CC1" w14:textId="31B8F2E3" w:rsidR="000B1819" w:rsidRDefault="000B1819" w:rsidP="000B1819">
      <w:pPr>
        <w:pStyle w:val="3"/>
      </w:pPr>
      <w:r>
        <w:t>Настроить интерфейс ens21 на всех узлах для организации кластера</w:t>
      </w:r>
    </w:p>
    <w:p w14:paraId="173C2EF4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На каждом узле PVE (pve1, pve2, pve3) был настроен сетевой интерфейс ens21, который используется для внутренней связи между нодами кластера.</w:t>
      </w:r>
    </w:p>
    <w:p w14:paraId="7AE209FF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каждого узла был задан свой IP-адрес в подсети 192.168.13.0/24.</w:t>
      </w:r>
    </w:p>
    <w:p w14:paraId="2A1A764E" w14:textId="548F2DD9" w:rsidR="000B1819" w:rsidRDefault="000B1819" w:rsidP="000B1819">
      <w:pPr>
        <w:pStyle w:val="3"/>
      </w:pPr>
      <w:r w:rsidRPr="000B1819">
        <w:t>Объединить узлы PVE1, PVE2, PVE3 в кластер</w:t>
      </w:r>
    </w:p>
    <w:p w14:paraId="31CD4ADB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На первом узле (pve1) был создан кластер с использованием интерфейса ens21. Затем узлы pve2 и pve3 были присоединены к кластеру через пункт меню </w:t>
      </w:r>
      <w:proofErr w:type="spellStart"/>
      <w:r>
        <w:rPr>
          <w:lang w:eastAsia="zh-CN" w:bidi="hi-IN"/>
        </w:rPr>
        <w:t>Datacenter</w:t>
      </w:r>
      <w:proofErr w:type="spellEnd"/>
      <w:r>
        <w:rPr>
          <w:lang w:eastAsia="zh-CN" w:bidi="hi-IN"/>
        </w:rPr>
        <w:t xml:space="preserve"> → Cluster с помощью функции </w:t>
      </w:r>
      <w:proofErr w:type="spellStart"/>
      <w:r>
        <w:rPr>
          <w:lang w:eastAsia="zh-CN" w:bidi="hi-IN"/>
        </w:rPr>
        <w:t>Join</w:t>
      </w:r>
      <w:proofErr w:type="spellEnd"/>
      <w:r>
        <w:rPr>
          <w:lang w:eastAsia="zh-CN" w:bidi="hi-IN"/>
        </w:rPr>
        <w:t xml:space="preserve"> Cluster.</w:t>
      </w:r>
    </w:p>
    <w:p w14:paraId="7BF37C49" w14:textId="77777777" w:rsidR="00D263E6" w:rsidRDefault="00D263E6" w:rsidP="00D263E6">
      <w:pPr>
        <w:pStyle w:val="afd"/>
        <w:ind w:firstLine="0"/>
        <w:jc w:val="center"/>
      </w:pPr>
      <w:r>
        <w:rPr>
          <w:noProof/>
          <w14:ligatures w14:val="none"/>
        </w:rPr>
        <w:drawing>
          <wp:inline distT="0" distB="0" distL="0" distR="0" wp14:anchorId="16E2F199" wp14:editId="7806F175">
            <wp:extent cx="5940425" cy="1331595"/>
            <wp:effectExtent l="0" t="0" r="3175" b="1905"/>
            <wp:docPr id="124484543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45435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83" w14:textId="01C6C14D" w:rsidR="00D263E6" w:rsidRPr="000B1819" w:rsidRDefault="00D263E6" w:rsidP="00D263E6">
      <w:pPr>
        <w:pStyle w:val="af5"/>
      </w:pPr>
      <w:r>
        <w:t>Рисунок – Создание кластера серверов на 13-й подсети</w:t>
      </w:r>
    </w:p>
    <w:p w14:paraId="7D456C74" w14:textId="744536F9" w:rsidR="00DA11BB" w:rsidRDefault="001726DD" w:rsidP="001726DD">
      <w:pPr>
        <w:pStyle w:val="3"/>
      </w:pPr>
      <w:r w:rsidRPr="001726DD">
        <w:lastRenderedPageBreak/>
        <w:t xml:space="preserve">Клонировать шаблон ВМ из практической работы №2 при помощи полного клонирования и настроить его при помощи вкладки </w:t>
      </w:r>
      <w:proofErr w:type="spellStart"/>
      <w:r w:rsidRPr="001726DD">
        <w:t>Cloud-init</w:t>
      </w:r>
      <w:proofErr w:type="spellEnd"/>
    </w:p>
    <w:p w14:paraId="22511DEA" w14:textId="7777777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 xml:space="preserve">Из шаблона виртуальной машины (созданного ранее) было выполнено полное клонирование (Full </w:t>
      </w:r>
      <w:proofErr w:type="spellStart"/>
      <w:r>
        <w:rPr>
          <w:lang w:eastAsia="zh-CN" w:bidi="hi-IN"/>
        </w:rPr>
        <w:t>Clone</w:t>
      </w:r>
      <w:proofErr w:type="spellEnd"/>
      <w:r>
        <w:rPr>
          <w:lang w:eastAsia="zh-CN" w:bidi="hi-IN"/>
        </w:rPr>
        <w:t>), в результате чего создана новая ВМ.</w:t>
      </w:r>
    </w:p>
    <w:p w14:paraId="29E13DD8" w14:textId="375AB74E" w:rsidR="00D263E6" w:rsidRDefault="00D263E6" w:rsidP="00D263E6">
      <w:pPr>
        <w:pStyle w:val="af5"/>
        <w:rPr>
          <w:lang w:eastAsia="zh-CN" w:bidi="hi-IN"/>
        </w:rPr>
      </w:pPr>
      <w:r w:rsidRPr="00D263E6">
        <w:rPr>
          <w:lang w:eastAsia="zh-CN" w:bidi="hi-IN"/>
        </w:rPr>
        <w:drawing>
          <wp:inline distT="0" distB="0" distL="0" distR="0" wp14:anchorId="2E36F78B" wp14:editId="79DD80F9">
            <wp:extent cx="6120130" cy="3409950"/>
            <wp:effectExtent l="0" t="0" r="0" b="0"/>
            <wp:docPr id="66398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888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49A" w14:textId="63723761" w:rsidR="00D263E6" w:rsidRPr="00D263E6" w:rsidRDefault="00D263E6" w:rsidP="00D263E6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Шаблон ВМ</w:t>
      </w:r>
    </w:p>
    <w:p w14:paraId="205B202C" w14:textId="67A0B32A" w:rsidR="00D263E6" w:rsidRDefault="00D263E6" w:rsidP="00D263E6">
      <w:pPr>
        <w:pStyle w:val="af5"/>
        <w:rPr>
          <w:lang w:eastAsia="zh-CN" w:bidi="hi-IN"/>
        </w:rPr>
      </w:pPr>
      <w:r w:rsidRPr="00D263E6">
        <w:rPr>
          <w:lang w:eastAsia="zh-CN" w:bidi="hi-IN"/>
        </w:rPr>
        <w:drawing>
          <wp:inline distT="0" distB="0" distL="0" distR="0" wp14:anchorId="1B063371" wp14:editId="463315B2">
            <wp:extent cx="6120130" cy="3566160"/>
            <wp:effectExtent l="0" t="0" r="0" b="0"/>
            <wp:docPr id="4134353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3538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E089" w14:textId="5F27FE1F" w:rsidR="00D263E6" w:rsidRPr="00D263E6" w:rsidRDefault="00D263E6" w:rsidP="00D263E6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</w:t>
      </w:r>
      <w:r>
        <w:rPr>
          <w:lang w:val="en-US" w:eastAsia="zh-CN" w:bidi="hi-IN"/>
        </w:rPr>
        <w:t>cloud-</w:t>
      </w:r>
      <w:proofErr w:type="spellStart"/>
      <w:r>
        <w:rPr>
          <w:lang w:val="en-US" w:eastAsia="zh-CN" w:bidi="hi-IN"/>
        </w:rPr>
        <w:t>init</w:t>
      </w:r>
      <w:proofErr w:type="spellEnd"/>
    </w:p>
    <w:p w14:paraId="1F0477DB" w14:textId="00954652" w:rsidR="001726DD" w:rsidRDefault="001726DD" w:rsidP="001726DD">
      <w:pPr>
        <w:pStyle w:val="3"/>
      </w:pPr>
      <w:r w:rsidRPr="001726DD">
        <w:lastRenderedPageBreak/>
        <w:t xml:space="preserve">Выполнить </w:t>
      </w:r>
      <w:proofErr w:type="spellStart"/>
      <w:r w:rsidRPr="001726DD">
        <w:t>offline</w:t>
      </w:r>
      <w:proofErr w:type="spellEnd"/>
      <w:r w:rsidRPr="001726DD">
        <w:t xml:space="preserve"> и </w:t>
      </w:r>
      <w:proofErr w:type="spellStart"/>
      <w:r w:rsidRPr="001726DD">
        <w:t>online</w:t>
      </w:r>
      <w:proofErr w:type="spellEnd"/>
      <w:r w:rsidRPr="001726DD">
        <w:t xml:space="preserve"> миграцию созданной ВМ на любой из хостов кластера, проанализировать вывод результата миграции</w:t>
      </w:r>
    </w:p>
    <w:p w14:paraId="00AD21AB" w14:textId="5B919187" w:rsidR="0021170C" w:rsidRDefault="0021170C" w:rsidP="0021170C">
      <w:pPr>
        <w:rPr>
          <w:lang w:eastAsia="zh-CN" w:bidi="hi-IN"/>
        </w:rPr>
      </w:pPr>
      <w:r>
        <w:rPr>
          <w:lang w:eastAsia="zh-CN" w:bidi="hi-IN"/>
        </w:rPr>
        <w:t>Для проверки функциональности кластера были выполнены две операции миграции:</w:t>
      </w:r>
    </w:p>
    <w:p w14:paraId="1DF62E8E" w14:textId="1B8BC1AC" w:rsid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proofErr w:type="spellStart"/>
      <w:r>
        <w:rPr>
          <w:lang w:eastAsia="zh-CN" w:bidi="hi-IN"/>
        </w:rPr>
        <w:t>Offline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миграция остановленной виртуальной машины на другой узел. В процессе вся конфигурация и диск ВМ копируются по сети, после чего ВМ запускается на новом хосте.</w:t>
      </w:r>
    </w:p>
    <w:p w14:paraId="1A3A5CA1" w14:textId="0864BBF8" w:rsidR="0021170C" w:rsidRPr="0021170C" w:rsidRDefault="0021170C" w:rsidP="0021170C">
      <w:pPr>
        <w:pStyle w:val="a1"/>
        <w:numPr>
          <w:ilvl w:val="0"/>
          <w:numId w:val="34"/>
        </w:numPr>
        <w:ind w:left="0" w:firstLine="709"/>
        <w:rPr>
          <w:lang w:eastAsia="zh-CN" w:bidi="hi-IN"/>
        </w:rPr>
      </w:pPr>
      <w:r>
        <w:rPr>
          <w:lang w:eastAsia="zh-CN" w:bidi="hi-IN"/>
        </w:rPr>
        <w:t xml:space="preserve">Online </w:t>
      </w:r>
      <w:proofErr w:type="spellStart"/>
      <w:r>
        <w:rPr>
          <w:lang w:eastAsia="zh-CN" w:bidi="hi-IN"/>
        </w:rPr>
        <w:t>migrate</w:t>
      </w:r>
      <w:proofErr w:type="spellEnd"/>
      <w:r>
        <w:rPr>
          <w:lang w:eastAsia="zh-CN" w:bidi="hi-IN"/>
        </w:rPr>
        <w:t xml:space="preserve"> — «живая» миграция, при которой ВМ продолжает работать без заметного прерывания для пользователя. Перемещение происходит за счёт передачи состояния памяти и устройств между узлами.</w:t>
      </w:r>
    </w:p>
    <w:p w14:paraId="0A590039" w14:textId="43BAAA49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6B2394D3" wp14:editId="4F11487B">
            <wp:extent cx="5940425" cy="6536690"/>
            <wp:effectExtent l="0" t="0" r="3175" b="0"/>
            <wp:doc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6286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2FEE" w14:textId="4145D816" w:rsidR="001726DD" w:rsidRDefault="001726DD" w:rsidP="0021170C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процесс офлайн-миграции</w:t>
      </w:r>
    </w:p>
    <w:p w14:paraId="3F6A134C" w14:textId="594CD7B4" w:rsidR="001726DD" w:rsidRDefault="001726DD" w:rsidP="001726DD">
      <w:pPr>
        <w:pStyle w:val="af5"/>
        <w:rPr>
          <w:lang w:eastAsia="zh-CN" w:bidi="hi-IN"/>
        </w:rPr>
      </w:pPr>
      <w:r w:rsidRPr="00E537D3">
        <w:rPr>
          <w:noProof/>
          <w:lang w:val="en-US"/>
        </w:rPr>
        <w:lastRenderedPageBreak/>
        <w:drawing>
          <wp:inline distT="0" distB="0" distL="0" distR="0" wp14:anchorId="73FBEBE7" wp14:editId="0E89A94F">
            <wp:extent cx="5940425" cy="6787515"/>
            <wp:effectExtent l="0" t="0" r="3175" b="0"/>
            <wp:doc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657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427D" w14:textId="5577E706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="0021170C" w:rsidRPr="0021170C">
        <w:rPr>
          <w:lang w:eastAsia="zh-CN" w:bidi="hi-IN"/>
        </w:rPr>
        <w:t>показан процесс онлайн-миграции</w:t>
      </w:r>
    </w:p>
    <w:p w14:paraId="4732CDC5" w14:textId="64AA35E1" w:rsidR="001726DD" w:rsidRDefault="001726DD" w:rsidP="001726DD">
      <w:pPr>
        <w:pStyle w:val="3"/>
      </w:pPr>
      <w:r w:rsidRPr="001726DD">
        <w:t>Создать резервную копию ВМ</w:t>
      </w:r>
    </w:p>
    <w:p w14:paraId="2FF20108" w14:textId="210BB6A4" w:rsid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>Б</w:t>
      </w:r>
      <w:r w:rsidR="0021170C">
        <w:rPr>
          <w:lang w:eastAsia="zh-CN" w:bidi="hi-IN"/>
        </w:rPr>
        <w:t>ыла выполнена полная резервная копия (</w:t>
      </w:r>
      <w:proofErr w:type="spellStart"/>
      <w:r w:rsidR="0021170C">
        <w:rPr>
          <w:lang w:eastAsia="zh-CN" w:bidi="hi-IN"/>
        </w:rPr>
        <w:t>Backup</w:t>
      </w:r>
      <w:proofErr w:type="spellEnd"/>
      <w:r w:rsidR="0021170C">
        <w:rPr>
          <w:lang w:eastAsia="zh-CN" w:bidi="hi-IN"/>
        </w:rPr>
        <w:t xml:space="preserve">) виртуальной машины средствами </w:t>
      </w:r>
      <w:proofErr w:type="spellStart"/>
      <w:r w:rsidR="0021170C">
        <w:rPr>
          <w:lang w:eastAsia="zh-CN" w:bidi="hi-IN"/>
        </w:rPr>
        <w:t>Proxmox</w:t>
      </w:r>
      <w:proofErr w:type="spellEnd"/>
      <w:r w:rsidR="0021170C">
        <w:rPr>
          <w:lang w:eastAsia="zh-CN" w:bidi="hi-IN"/>
        </w:rPr>
        <w:t xml:space="preserve"> VE.</w:t>
      </w:r>
    </w:p>
    <w:p w14:paraId="26B0B764" w14:textId="62321611" w:rsidR="001726DD" w:rsidRDefault="0021170C" w:rsidP="0021170C">
      <w:pPr>
        <w:rPr>
          <w:lang w:eastAsia="zh-CN" w:bidi="hi-IN"/>
        </w:rPr>
      </w:pPr>
      <w:r>
        <w:rPr>
          <w:lang w:eastAsia="zh-CN" w:bidi="hi-IN"/>
        </w:rPr>
        <w:t>В разделе «</w:t>
      </w:r>
      <w:proofErr w:type="spellStart"/>
      <w:r>
        <w:rPr>
          <w:lang w:eastAsia="zh-CN" w:bidi="hi-IN"/>
        </w:rPr>
        <w:t>Backup</w:t>
      </w:r>
      <w:proofErr w:type="spellEnd"/>
      <w:r>
        <w:rPr>
          <w:lang w:eastAsia="zh-CN" w:bidi="hi-IN"/>
        </w:rPr>
        <w:t>» выбрано локальное хранилище и режим резервного копирования (</w:t>
      </w:r>
      <w:proofErr w:type="spellStart"/>
      <w:r>
        <w:rPr>
          <w:lang w:eastAsia="zh-CN" w:bidi="hi-IN"/>
        </w:rPr>
        <w:t>snapshot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mode</w:t>
      </w:r>
      <w:proofErr w:type="spellEnd"/>
      <w:r w:rsidR="00D263E6">
        <w:rPr>
          <w:lang w:eastAsia="zh-CN" w:bidi="hi-IN"/>
        </w:rPr>
        <w:t>)</w:t>
      </w:r>
      <w:r>
        <w:rPr>
          <w:lang w:eastAsia="zh-CN" w:bidi="hi-IN"/>
        </w:rPr>
        <w:t>.</w:t>
      </w:r>
    </w:p>
    <w:p w14:paraId="737616D4" w14:textId="463734A4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4EEB402F" wp14:editId="13ED178B">
            <wp:extent cx="5940425" cy="6279515"/>
            <wp:effectExtent l="0" t="0" r="3175" b="6985"/>
            <wp:doc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7970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18F4" w14:textId="7D265EEA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- </w:t>
      </w:r>
      <w:r w:rsidRPr="001726DD">
        <w:rPr>
          <w:lang w:eastAsia="zh-CN" w:bidi="hi-IN"/>
        </w:rPr>
        <w:t>Резервного копирование</w:t>
      </w:r>
    </w:p>
    <w:p w14:paraId="54499EF3" w14:textId="7F0FBE50" w:rsidR="001726DD" w:rsidRDefault="001726DD" w:rsidP="001726DD">
      <w:pPr>
        <w:pStyle w:val="3"/>
      </w:pPr>
      <w:r>
        <w:t>Запланировать задания резервного копирования для ВМ по расписанию раз в N минут с сохранением M последних копий</w:t>
      </w:r>
    </w:p>
    <w:p w14:paraId="6CE5D0D2" w14:textId="308B823F" w:rsidR="0021170C" w:rsidRP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 xml:space="preserve">Было </w:t>
      </w:r>
      <w:r w:rsidR="0021170C" w:rsidRPr="0021170C">
        <w:rPr>
          <w:lang w:eastAsia="zh-CN" w:bidi="hi-IN"/>
        </w:rPr>
        <w:t xml:space="preserve">создано задание по расписанию, выполняющееся каждые </w:t>
      </w:r>
      <w:proofErr w:type="gramStart"/>
      <w:r w:rsidR="0021170C" w:rsidRPr="0021170C">
        <w:rPr>
          <w:lang w:val="en-US" w:eastAsia="zh-CN" w:bidi="hi-IN"/>
        </w:rPr>
        <w:t>N</w:t>
      </w:r>
      <w:proofErr w:type="gramEnd"/>
      <w:r w:rsidR="0021170C" w:rsidRPr="0021170C">
        <w:rPr>
          <w:lang w:eastAsia="zh-CN" w:bidi="hi-IN"/>
        </w:rPr>
        <w:t xml:space="preserve"> минут.</w:t>
      </w:r>
    </w:p>
    <w:p w14:paraId="6CBBF6AD" w14:textId="03BD0E5F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В настройках задания указаны:</w:t>
      </w:r>
    </w:p>
    <w:p w14:paraId="6C03755E" w14:textId="06DD1580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список виртуальных машин, подлежащих копированию;</w:t>
      </w:r>
    </w:p>
    <w:p w14:paraId="1FD765C0" w14:textId="6A8E91CF" w:rsidR="0021170C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>место хранения копий;</w:t>
      </w:r>
    </w:p>
    <w:p w14:paraId="4B5B7078" w14:textId="25673731" w:rsidR="001726DD" w:rsidRPr="0021170C" w:rsidRDefault="0021170C" w:rsidP="0021170C">
      <w:pPr>
        <w:pStyle w:val="a1"/>
        <w:numPr>
          <w:ilvl w:val="0"/>
          <w:numId w:val="35"/>
        </w:numPr>
        <w:ind w:left="0" w:firstLine="709"/>
        <w:rPr>
          <w:lang w:eastAsia="zh-CN" w:bidi="hi-IN"/>
        </w:rPr>
      </w:pPr>
      <w:r w:rsidRPr="0021170C">
        <w:rPr>
          <w:lang w:eastAsia="zh-CN" w:bidi="hi-IN"/>
        </w:rPr>
        <w:t xml:space="preserve">политика хранения (сохранение последних </w:t>
      </w:r>
      <w:r w:rsidRPr="0021170C">
        <w:rPr>
          <w:lang w:val="en-US" w:eastAsia="zh-CN" w:bidi="hi-IN"/>
        </w:rPr>
        <w:t>M</w:t>
      </w:r>
      <w:r w:rsidRPr="0021170C">
        <w:rPr>
          <w:lang w:eastAsia="zh-CN" w:bidi="hi-IN"/>
        </w:rPr>
        <w:t xml:space="preserve"> резервных копий).</w:t>
      </w:r>
    </w:p>
    <w:p w14:paraId="5F44414C" w14:textId="5889F1D3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3F0F171A" wp14:editId="21CFC2EA">
            <wp:extent cx="5940425" cy="5471795"/>
            <wp:effectExtent l="0" t="0" r="3175" b="0"/>
            <wp:doc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4013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26E" w14:textId="598E8414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ВМ для резервного копирования</w:t>
      </w:r>
    </w:p>
    <w:p w14:paraId="2075F03D" w14:textId="77777777" w:rsidR="00D263E6" w:rsidRDefault="00D263E6" w:rsidP="00D263E6">
      <w:pPr>
        <w:pStyle w:val="af5"/>
      </w:pPr>
      <w:r>
        <w:rPr>
          <w:noProof/>
        </w:rPr>
        <w:drawing>
          <wp:inline distT="0" distB="0" distL="0" distR="0" wp14:anchorId="50B073E7" wp14:editId="4A5504D7">
            <wp:extent cx="5940425" cy="2225675"/>
            <wp:effectExtent l="0" t="0" r="3175" b="3175"/>
            <wp:docPr id="7820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6386" name="Рисунок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341C" w14:textId="62FCF04A" w:rsidR="00D263E6" w:rsidRDefault="00D263E6" w:rsidP="00D263E6">
      <w:pPr>
        <w:pStyle w:val="af5"/>
      </w:pPr>
      <w:r>
        <w:t>Рисунок – Создание правила автоматического резервирование</w:t>
      </w:r>
    </w:p>
    <w:p w14:paraId="0B8A924C" w14:textId="3E9EB7C4" w:rsidR="00141A81" w:rsidRDefault="00141A81" w:rsidP="00141A81">
      <w:pPr>
        <w:pStyle w:val="3"/>
      </w:pPr>
      <w:r w:rsidRPr="00141A81">
        <w:t>Выполнить восстановление резервной копии</w:t>
      </w:r>
    </w:p>
    <w:p w14:paraId="61DFDF7C" w14:textId="01AC15BF" w:rsidR="0021170C" w:rsidRPr="0021170C" w:rsidRDefault="00D263E6" w:rsidP="0021170C">
      <w:pPr>
        <w:rPr>
          <w:lang w:eastAsia="zh-CN" w:bidi="hi-IN"/>
        </w:rPr>
      </w:pPr>
      <w:r>
        <w:rPr>
          <w:lang w:eastAsia="zh-CN" w:bidi="hi-IN"/>
        </w:rPr>
        <w:t>Была</w:t>
      </w:r>
      <w:r w:rsidR="0021170C" w:rsidRPr="0021170C">
        <w:rPr>
          <w:lang w:eastAsia="zh-CN" w:bidi="hi-IN"/>
        </w:rPr>
        <w:t xml:space="preserve"> выполнена проверка восстановления ВМ из ранее созданной резервной копии.</w:t>
      </w:r>
    </w:p>
    <w:p w14:paraId="32FB0A73" w14:textId="77777777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lastRenderedPageBreak/>
        <w:t xml:space="preserve">В интерфейсе резервных копий была выбрана нужная копия и инициирована операция </w:t>
      </w:r>
      <w:proofErr w:type="spellStart"/>
      <w:r w:rsidRPr="0021170C">
        <w:rPr>
          <w:lang w:eastAsia="zh-CN" w:bidi="hi-IN"/>
        </w:rPr>
        <w:t>Restore</w:t>
      </w:r>
      <w:proofErr w:type="spellEnd"/>
      <w:r w:rsidRPr="0021170C">
        <w:rPr>
          <w:lang w:eastAsia="zh-CN" w:bidi="hi-IN"/>
        </w:rPr>
        <w:t>.</w:t>
      </w:r>
    </w:p>
    <w:p w14:paraId="0B1465D0" w14:textId="2168225D" w:rsidR="0021170C" w:rsidRPr="0021170C" w:rsidRDefault="0021170C" w:rsidP="0021170C">
      <w:pPr>
        <w:rPr>
          <w:lang w:eastAsia="zh-CN" w:bidi="hi-IN"/>
        </w:rPr>
      </w:pPr>
      <w:r w:rsidRPr="0021170C">
        <w:rPr>
          <w:lang w:eastAsia="zh-CN" w:bidi="hi-IN"/>
        </w:rPr>
        <w:t>Процесс восстановления включал выбор хранилища для размещения ВМ и контроль состояния выполнения.</w:t>
      </w:r>
    </w:p>
    <w:p w14:paraId="50761E8E" w14:textId="4537DC75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drawing>
          <wp:inline distT="0" distB="0" distL="0" distR="0" wp14:anchorId="0B114C66" wp14:editId="31AC9B01">
            <wp:extent cx="5940425" cy="3883025"/>
            <wp:effectExtent l="0" t="0" r="3175" b="3175"/>
            <wp:doc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97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29DA" w14:textId="0CBE0882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Восстановление ВМ из резервной корпии</w:t>
      </w:r>
    </w:p>
    <w:p w14:paraId="046C4AAD" w14:textId="5E29BB7D" w:rsidR="001726DD" w:rsidRDefault="001726DD" w:rsidP="001726DD">
      <w:pPr>
        <w:pStyle w:val="af5"/>
        <w:rPr>
          <w:lang w:eastAsia="zh-CN" w:bidi="hi-IN"/>
        </w:rPr>
      </w:pPr>
      <w:r w:rsidRPr="00A93B69">
        <w:rPr>
          <w:noProof/>
        </w:rPr>
        <w:lastRenderedPageBreak/>
        <w:drawing>
          <wp:inline distT="0" distB="0" distL="0" distR="0" wp14:anchorId="020A9603" wp14:editId="6B299E45">
            <wp:extent cx="5940425" cy="6961505"/>
            <wp:effectExtent l="0" t="0" r="3175" b="0"/>
            <wp:doc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2381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446" w14:textId="52DACFED" w:rsidR="001726DD" w:rsidRDefault="001726DD" w:rsidP="001726DD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Процесс восстановления ВМ из резервной корпии</w:t>
      </w:r>
    </w:p>
    <w:p w14:paraId="36E78E0E" w14:textId="02947471" w:rsidR="001726DD" w:rsidRDefault="00141A81" w:rsidP="00141A81">
      <w:pPr>
        <w:pStyle w:val="2"/>
        <w:rPr>
          <w:lang w:eastAsia="zh-CN" w:bidi="hi-IN"/>
        </w:rPr>
      </w:pPr>
      <w:r w:rsidRPr="00141A81">
        <w:rPr>
          <w:lang w:eastAsia="zh-CN" w:bidi="hi-IN"/>
        </w:rPr>
        <w:t xml:space="preserve">Создание кластерных сетевых хранилищ на основе </w:t>
      </w:r>
      <w:proofErr w:type="spellStart"/>
      <w:r w:rsidRPr="00141A81">
        <w:rPr>
          <w:lang w:eastAsia="zh-CN" w:bidi="hi-IN"/>
        </w:rPr>
        <w:t>TrueNAS</w:t>
      </w:r>
      <w:proofErr w:type="spellEnd"/>
    </w:p>
    <w:p w14:paraId="080430A2" w14:textId="68B04B26" w:rsidR="00141A81" w:rsidRDefault="00141A81" w:rsidP="00141A81">
      <w:pPr>
        <w:pStyle w:val="3"/>
      </w:pPr>
      <w:r>
        <w:t xml:space="preserve">Настроить интерфейсы vtnet1 и vtnet2 на </w:t>
      </w:r>
      <w:proofErr w:type="spellStart"/>
      <w:r>
        <w:t>TrueNAS</w:t>
      </w:r>
      <w:proofErr w:type="spellEnd"/>
      <w:r>
        <w:t xml:space="preserve"> в той же сети, что и ens19 и ens20</w:t>
      </w:r>
    </w:p>
    <w:p w14:paraId="14906B0F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этапе настройки сетевой инфраструктуры необходимо обеспечить корректное взаимодействие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с узлами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VE.</w:t>
      </w:r>
    </w:p>
    <w:p w14:paraId="0367EDBA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lastRenderedPageBreak/>
        <w:t xml:space="preserve">Для этого в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были настроены сетевые интерфейсы vtnet1 и vtnet2, которым были присвоены IP-адреса в той же подсети, где находятся интерфейсы ens19 и ens20 на узлах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>.</w:t>
      </w:r>
    </w:p>
    <w:p w14:paraId="04AEFB2E" w14:textId="4517B2CA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через меню Network → </w:t>
      </w:r>
      <w:proofErr w:type="spellStart"/>
      <w:r>
        <w:rPr>
          <w:lang w:eastAsia="zh-CN" w:bidi="hi-IN"/>
        </w:rPr>
        <w:t>Interfaces</w:t>
      </w:r>
      <w:proofErr w:type="spellEnd"/>
      <w:r>
        <w:rPr>
          <w:lang w:eastAsia="zh-CN" w:bidi="hi-IN"/>
        </w:rPr>
        <w:t>, где для каждого интерфейса задавались параметры IPv4 и маска подсети, после чего изменения были применены и сохранены.</w:t>
      </w:r>
    </w:p>
    <w:p w14:paraId="6D24B874" w14:textId="2025DD9F" w:rsidR="007B453F" w:rsidRDefault="00802133" w:rsidP="00802133">
      <w:pPr>
        <w:pStyle w:val="af5"/>
        <w:rPr>
          <w:bCs/>
        </w:rPr>
      </w:pPr>
      <w:r>
        <w:rPr>
          <w:noProof/>
        </w:rPr>
        <w:drawing>
          <wp:inline distT="0" distB="0" distL="0" distR="0" wp14:anchorId="67B3DF25" wp14:editId="386DE90F">
            <wp:extent cx="5940425" cy="1419225"/>
            <wp:effectExtent l="0" t="0" r="3175" b="9525"/>
            <wp:docPr id="1106389882" name="Рисунок 1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89882" name="Рисунок 1" descr="Изображение выглядит как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493B" w14:textId="3F70952D" w:rsidR="00802133" w:rsidRPr="00802133" w:rsidRDefault="00802133" w:rsidP="00802133">
      <w:pPr>
        <w:pStyle w:val="af5"/>
        <w:rPr>
          <w:bCs/>
        </w:rPr>
      </w:pPr>
      <w:r>
        <w:rPr>
          <w:bCs/>
        </w:rPr>
        <w:t>Рисунок – Конфигурация интерфейсов</w:t>
      </w:r>
    </w:p>
    <w:p w14:paraId="7BFE47E6" w14:textId="45CCFF1D" w:rsidR="00141A81" w:rsidRDefault="00141A81" w:rsidP="00141A81">
      <w:pPr>
        <w:pStyle w:val="3"/>
      </w:pPr>
      <w:r w:rsidRPr="00141A81">
        <w:t>Создать пул данных из диска da1</w:t>
      </w:r>
    </w:p>
    <w:p w14:paraId="7368CEB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настройки сети был создан пул данных (</w:t>
      </w:r>
      <w:proofErr w:type="spellStart"/>
      <w:r>
        <w:rPr>
          <w:lang w:eastAsia="zh-CN" w:bidi="hi-IN"/>
        </w:rPr>
        <w:t>storage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) на основе физического диска da1.</w:t>
      </w:r>
    </w:p>
    <w:p w14:paraId="16CE2F2D" w14:textId="77777777" w:rsidR="007B453F" w:rsidRDefault="007B453F" w:rsidP="007B453F">
      <w:pPr>
        <w:rPr>
          <w:lang w:eastAsia="zh-CN" w:bidi="hi-IN"/>
        </w:rPr>
      </w:pP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 xml:space="preserve"> использует файловую систему ZFS, позволяющую объединять диски в пулы (</w:t>
      </w:r>
      <w:proofErr w:type="spellStart"/>
      <w:r>
        <w:rPr>
          <w:lang w:eastAsia="zh-CN" w:bidi="hi-IN"/>
        </w:rPr>
        <w:t>vdevs</w:t>
      </w:r>
      <w:proofErr w:type="spellEnd"/>
      <w:r>
        <w:rPr>
          <w:lang w:eastAsia="zh-CN" w:bidi="hi-IN"/>
        </w:rPr>
        <w:t>) для повышения надёжности и производительности.</w:t>
      </w:r>
    </w:p>
    <w:p w14:paraId="659E8E4D" w14:textId="7EF480EC" w:rsidR="00141A81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пула выполнялось через раздел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, где был выбран вариант </w:t>
      </w:r>
      <w:proofErr w:type="spellStart"/>
      <w:r>
        <w:rPr>
          <w:lang w:eastAsia="zh-CN" w:bidi="hi-IN"/>
        </w:rPr>
        <w:t>Create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new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pool</w:t>
      </w:r>
      <w:proofErr w:type="spellEnd"/>
      <w:r>
        <w:rPr>
          <w:lang w:eastAsia="zh-CN" w:bidi="hi-IN"/>
        </w:rPr>
        <w:t>, указано имя пула и добавлен диск da1 в качестве основного хранилища данных.</w:t>
      </w:r>
    </w:p>
    <w:p w14:paraId="5C001B60" w14:textId="07C6A560" w:rsidR="007B453F" w:rsidRDefault="00802133" w:rsidP="00802133">
      <w:pPr>
        <w:pStyle w:val="af5"/>
        <w:rPr>
          <w:lang w:eastAsia="zh-CN" w:bidi="hi-IN"/>
        </w:rPr>
      </w:pPr>
      <w:r>
        <w:rPr>
          <w:noProof/>
        </w:rPr>
        <w:lastRenderedPageBreak/>
        <w:drawing>
          <wp:inline distT="0" distB="0" distL="0" distR="0" wp14:anchorId="6AC2FB96" wp14:editId="553A8DAC">
            <wp:extent cx="5940425" cy="3968750"/>
            <wp:effectExtent l="0" t="0" r="3175" b="0"/>
            <wp:docPr id="819355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5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1500" w14:textId="6B204702" w:rsidR="00802133" w:rsidRDefault="00802133" w:rsidP="00802133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Создание пула</w:t>
      </w:r>
    </w:p>
    <w:p w14:paraId="61A4F1D4" w14:textId="7D130B6D" w:rsidR="00141A81" w:rsidRDefault="00141A81" w:rsidP="00141A81">
      <w:pPr>
        <w:pStyle w:val="3"/>
      </w:pPr>
      <w:r w:rsidRPr="00141A81">
        <w:t xml:space="preserve">Создать пользователя </w:t>
      </w:r>
      <w:proofErr w:type="spellStart"/>
      <w:r w:rsidRPr="00141A81">
        <w:t>pveuser</w:t>
      </w:r>
      <w:proofErr w:type="spellEnd"/>
      <w:r w:rsidRPr="00141A81">
        <w:t xml:space="preserve"> для подключения </w:t>
      </w:r>
      <w:proofErr w:type="spellStart"/>
      <w:r w:rsidRPr="00141A81">
        <w:t>Proxmox</w:t>
      </w:r>
      <w:proofErr w:type="spellEnd"/>
    </w:p>
    <w:p w14:paraId="3CB06C1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безопасного подключения к сетевым хранилищам из кластера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VE был создан отдельный пользователь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730540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пользователя выполнялось в разделе </w:t>
      </w:r>
      <w:proofErr w:type="spellStart"/>
      <w:r>
        <w:rPr>
          <w:lang w:eastAsia="zh-CN" w:bidi="hi-IN"/>
        </w:rPr>
        <w:t>Accounts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Users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>.</w:t>
      </w:r>
    </w:p>
    <w:p w14:paraId="74135811" w14:textId="47A4D3CF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Для него были заданы имя, пароль, UID, так как этот пользователь используется только для сетевого доступа, а не для интерактивного входа.</w:t>
      </w:r>
    </w:p>
    <w:p w14:paraId="7726B88D" w14:textId="25267CBD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Данный пользователь будет использоваться для аутентификации при доступе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к ресурсам NFS и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.</w:t>
      </w:r>
    </w:p>
    <w:p w14:paraId="47A0CCED" w14:textId="58D5A4E9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1724703D" wp14:editId="6BF295B8">
            <wp:extent cx="5940425" cy="5006340"/>
            <wp:effectExtent l="0" t="0" r="3175" b="3810"/>
            <wp:doc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3177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24A1" w14:textId="4062F0AF" w:rsidR="00141A81" w:rsidRDefault="00141A81" w:rsidP="00141A81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Создания пользователя</w:t>
      </w:r>
    </w:p>
    <w:p w14:paraId="6AF40E3A" w14:textId="4B5F3B97" w:rsidR="00141A81" w:rsidRDefault="00141A81" w:rsidP="00141A81">
      <w:pPr>
        <w:pStyle w:val="3"/>
      </w:pPr>
      <w:r>
        <w:t xml:space="preserve">Создать </w:t>
      </w:r>
      <w:proofErr w:type="spellStart"/>
      <w:r>
        <w:t>Dataset</w:t>
      </w:r>
      <w:proofErr w:type="spellEnd"/>
      <w:r>
        <w:t xml:space="preserve"> для хранения данных NFS с ACL </w:t>
      </w:r>
      <w:proofErr w:type="spellStart"/>
      <w:r>
        <w:t>Restricted</w:t>
      </w:r>
      <w:proofErr w:type="spellEnd"/>
      <w:r>
        <w:t xml:space="preserve"> для пользователя </w:t>
      </w:r>
      <w:proofErr w:type="spellStart"/>
      <w:r>
        <w:t>pveuser</w:t>
      </w:r>
      <w:proofErr w:type="spellEnd"/>
    </w:p>
    <w:p w14:paraId="224162D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основе созданного пула данных был добавлен новый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>, предназначенный для хранения данных, предоставляемых по протоколу NFS.</w:t>
      </w:r>
    </w:p>
    <w:p w14:paraId="417A7042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создания в разделе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был выбран созданный пул, после чего через меню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 создан новый набор данных.</w:t>
      </w:r>
    </w:p>
    <w:p w14:paraId="2A21C90F" w14:textId="113178C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в параметрах доступа (через </w:t>
      </w:r>
      <w:proofErr w:type="spellStart"/>
      <w:r>
        <w:rPr>
          <w:lang w:eastAsia="zh-CN" w:bidi="hi-IN"/>
        </w:rPr>
        <w:t>Edit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Permissions</w:t>
      </w:r>
      <w:proofErr w:type="spellEnd"/>
      <w:r>
        <w:rPr>
          <w:lang w:eastAsia="zh-CN" w:bidi="hi-IN"/>
        </w:rPr>
        <w:t xml:space="preserve"> и </w:t>
      </w:r>
      <w:proofErr w:type="spellStart"/>
      <w:r>
        <w:rPr>
          <w:lang w:eastAsia="zh-CN" w:bidi="hi-IN"/>
        </w:rPr>
        <w:t>Use</w:t>
      </w:r>
      <w:proofErr w:type="spellEnd"/>
      <w:r>
        <w:rPr>
          <w:lang w:eastAsia="zh-CN" w:bidi="hi-IN"/>
        </w:rPr>
        <w:t xml:space="preserve"> ACL Manager) были назначены права владельца пользователю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 xml:space="preserve">, а также установлен режим ACL </w:t>
      </w:r>
      <w:proofErr w:type="spellStart"/>
      <w:r>
        <w:rPr>
          <w:lang w:eastAsia="zh-CN" w:bidi="hi-IN"/>
        </w:rPr>
        <w:t>Restricted</w:t>
      </w:r>
      <w:proofErr w:type="spellEnd"/>
      <w:r>
        <w:rPr>
          <w:lang w:eastAsia="zh-CN" w:bidi="hi-IN"/>
        </w:rPr>
        <w:t>, ограничивающий возможность изменения прав доступа стандартными средствами (</w:t>
      </w:r>
      <w:proofErr w:type="spellStart"/>
      <w:r>
        <w:rPr>
          <w:lang w:eastAsia="zh-CN" w:bidi="hi-IN"/>
        </w:rPr>
        <w:t>chmod</w:t>
      </w:r>
      <w:proofErr w:type="spellEnd"/>
      <w:r>
        <w:rPr>
          <w:lang w:eastAsia="zh-CN" w:bidi="hi-IN"/>
        </w:rPr>
        <w:t>).</w:t>
      </w:r>
    </w:p>
    <w:p w14:paraId="3DA615E3" w14:textId="1C9D6421" w:rsidR="00141A81" w:rsidRDefault="00141A81" w:rsidP="00141A81">
      <w:pPr>
        <w:pStyle w:val="af5"/>
        <w:rPr>
          <w:lang w:eastAsia="zh-CN" w:bidi="hi-IN"/>
        </w:rPr>
      </w:pPr>
      <w:r w:rsidRPr="005A7AF6">
        <w:rPr>
          <w:noProof/>
        </w:rPr>
        <w:lastRenderedPageBreak/>
        <w:drawing>
          <wp:inline distT="0" distB="0" distL="0" distR="0" wp14:anchorId="5D170ED1" wp14:editId="44B62F7C">
            <wp:extent cx="5940425" cy="4424680"/>
            <wp:effectExtent l="0" t="0" r="3175" b="0"/>
            <wp:doc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784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FF2" w14:textId="3EF40EB3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Dataset</w:t>
      </w:r>
    </w:p>
    <w:p w14:paraId="6A342EE5" w14:textId="0D88D459" w:rsidR="00141A81" w:rsidRDefault="00141A81" w:rsidP="00141A81">
      <w:pPr>
        <w:pStyle w:val="af5"/>
        <w:rPr>
          <w:lang w:val="en-US" w:eastAsia="zh-CN" w:bidi="hi-IN"/>
        </w:rPr>
      </w:pPr>
      <w:r w:rsidRPr="005A7AF6">
        <w:rPr>
          <w:noProof/>
        </w:rPr>
        <w:drawing>
          <wp:inline distT="0" distB="0" distL="0" distR="0" wp14:anchorId="55470198" wp14:editId="5B4DC6D7">
            <wp:extent cx="5940425" cy="3554095"/>
            <wp:effectExtent l="0" t="0" r="3175" b="8255"/>
            <wp:doc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4630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85E" w14:textId="543846EA" w:rsidR="00141A81" w:rsidRDefault="00141A81" w:rsidP="00141A81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изменение прав на </w:t>
      </w:r>
      <w:r>
        <w:rPr>
          <w:lang w:val="en-US" w:eastAsia="zh-CN" w:bidi="hi-IN"/>
        </w:rPr>
        <w:t>Dataset</w:t>
      </w:r>
    </w:p>
    <w:p w14:paraId="7D3159E2" w14:textId="3672ED02" w:rsidR="00141A81" w:rsidRDefault="00141A81" w:rsidP="00141A81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71FB23EA" wp14:editId="4A9DBF12">
            <wp:extent cx="4410691" cy="3553321"/>
            <wp:effectExtent l="0" t="0" r="9525" b="9525"/>
            <wp:doc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57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A940" w14:textId="72C70689" w:rsidR="00141A81" w:rsidRDefault="00141A81" w:rsidP="00141A81">
      <w:pPr>
        <w:pStyle w:val="af5"/>
      </w:pPr>
      <w:r>
        <w:rPr>
          <w:lang w:eastAsia="zh-CN" w:bidi="hi-IN"/>
        </w:rPr>
        <w:t xml:space="preserve">Рисунок – Включение </w:t>
      </w:r>
      <w:r>
        <w:t xml:space="preserve">ACL </w:t>
      </w:r>
      <w:proofErr w:type="spellStart"/>
      <w:r>
        <w:t>Restricted</w:t>
      </w:r>
      <w:proofErr w:type="spellEnd"/>
    </w:p>
    <w:p w14:paraId="62F199F3" w14:textId="1263247A" w:rsidR="00141A81" w:rsidRDefault="000432F9" w:rsidP="000432F9">
      <w:pPr>
        <w:pStyle w:val="3"/>
      </w:pPr>
      <w:r w:rsidRPr="000432F9">
        <w:t xml:space="preserve">Создать </w:t>
      </w:r>
      <w:proofErr w:type="spellStart"/>
      <w:r w:rsidRPr="000432F9">
        <w:t>Zvol</w:t>
      </w:r>
      <w:proofErr w:type="spellEnd"/>
      <w:r w:rsidRPr="000432F9">
        <w:t xml:space="preserve"> для хранения данных </w:t>
      </w:r>
      <w:proofErr w:type="spellStart"/>
      <w:r w:rsidRPr="000432F9">
        <w:t>iSCSI</w:t>
      </w:r>
      <w:proofErr w:type="spellEnd"/>
    </w:p>
    <w:p w14:paraId="7010EBBC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организации блочного хранилища, предоставляемого по протоколу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, был создан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— специальный тип ZFS-объекта, представляющий собой блочное устройство внутри пула.</w:t>
      </w:r>
    </w:p>
    <w:p w14:paraId="54307AF0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Создание выполнялось через меню Storage → </w:t>
      </w:r>
      <w:proofErr w:type="spellStart"/>
      <w:r>
        <w:rPr>
          <w:lang w:eastAsia="zh-CN" w:bidi="hi-IN"/>
        </w:rPr>
        <w:t>Pools</w:t>
      </w:r>
      <w:proofErr w:type="spellEnd"/>
      <w:r>
        <w:rPr>
          <w:lang w:eastAsia="zh-CN" w:bidi="hi-IN"/>
        </w:rPr>
        <w:t xml:space="preserve"> → </w:t>
      </w:r>
      <w:proofErr w:type="spellStart"/>
      <w:r>
        <w:rPr>
          <w:lang w:eastAsia="zh-CN" w:bidi="hi-IN"/>
        </w:rPr>
        <w:t>Add</w:t>
      </w:r>
      <w:proofErr w:type="spellEnd"/>
      <w:r>
        <w:rPr>
          <w:lang w:eastAsia="zh-CN" w:bidi="hi-IN"/>
        </w:rPr>
        <w:t xml:space="preserve">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>, где задавалось имя, размер и другие параметры тома.</w:t>
      </w:r>
    </w:p>
    <w:p w14:paraId="0DEB81D5" w14:textId="62E93BE7" w:rsidR="000432F9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Этот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 впоследствии используется как устройство для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Target.</w:t>
      </w:r>
    </w:p>
    <w:p w14:paraId="66478C11" w14:textId="2D632788" w:rsidR="007B453F" w:rsidRDefault="00802133" w:rsidP="00802133">
      <w:pPr>
        <w:pStyle w:val="af5"/>
        <w:rPr>
          <w:lang w:eastAsia="zh-CN" w:bidi="hi-IN"/>
        </w:rPr>
      </w:pPr>
      <w:r w:rsidRPr="00802133">
        <w:rPr>
          <w:lang w:eastAsia="zh-CN" w:bidi="hi-IN"/>
        </w:rPr>
        <w:drawing>
          <wp:inline distT="0" distB="0" distL="0" distR="0" wp14:anchorId="4FF05C5B" wp14:editId="131861AF">
            <wp:extent cx="6120130" cy="2685415"/>
            <wp:effectExtent l="0" t="0" r="0" b="635"/>
            <wp:docPr id="1162831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31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533" w14:textId="0F35B3A0" w:rsidR="00802133" w:rsidRPr="00802133" w:rsidRDefault="00802133" w:rsidP="00802133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Созданный </w:t>
      </w:r>
      <w:proofErr w:type="spellStart"/>
      <w:r>
        <w:rPr>
          <w:lang w:val="en-US" w:eastAsia="zh-CN" w:bidi="hi-IN"/>
        </w:rPr>
        <w:t>Zvol</w:t>
      </w:r>
      <w:proofErr w:type="spellEnd"/>
    </w:p>
    <w:p w14:paraId="285AB6F0" w14:textId="69B63B34" w:rsidR="000432F9" w:rsidRDefault="000432F9" w:rsidP="000432F9">
      <w:pPr>
        <w:pStyle w:val="3"/>
      </w:pPr>
      <w:r w:rsidRPr="000432F9">
        <w:lastRenderedPageBreak/>
        <w:t xml:space="preserve">Создать NFS на основе </w:t>
      </w:r>
      <w:proofErr w:type="spellStart"/>
      <w:r w:rsidRPr="000432F9">
        <w:t>dataset’а</w:t>
      </w:r>
      <w:proofErr w:type="spellEnd"/>
    </w:p>
    <w:p w14:paraId="172D03E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 этом этапе был настроен общий ресурс NFS для доступа к ранее созданному </w:t>
      </w:r>
      <w:proofErr w:type="spellStart"/>
      <w:r>
        <w:rPr>
          <w:lang w:eastAsia="zh-CN" w:bidi="hi-IN"/>
        </w:rPr>
        <w:t>Dataset’у</w:t>
      </w:r>
      <w:proofErr w:type="spellEnd"/>
      <w:r>
        <w:rPr>
          <w:lang w:eastAsia="zh-CN" w:bidi="hi-IN"/>
        </w:rPr>
        <w:t>.</w:t>
      </w:r>
    </w:p>
    <w:p w14:paraId="34FAC8F3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Через меню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Unix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(NFS) была добавлена новая запись, где в параметрах </w:t>
      </w:r>
      <w:proofErr w:type="spellStart"/>
      <w:r>
        <w:rPr>
          <w:lang w:eastAsia="zh-CN" w:bidi="hi-IN"/>
        </w:rPr>
        <w:t>Path</w:t>
      </w:r>
      <w:proofErr w:type="spellEnd"/>
      <w:r>
        <w:rPr>
          <w:lang w:eastAsia="zh-CN" w:bidi="hi-IN"/>
        </w:rPr>
        <w:t xml:space="preserve"> был указан путь к </w:t>
      </w:r>
      <w:proofErr w:type="spellStart"/>
      <w:r>
        <w:rPr>
          <w:lang w:eastAsia="zh-CN" w:bidi="hi-IN"/>
        </w:rPr>
        <w:t>Dataset</w:t>
      </w:r>
      <w:proofErr w:type="spellEnd"/>
      <w:r>
        <w:rPr>
          <w:lang w:eastAsia="zh-CN" w:bidi="hi-IN"/>
        </w:rPr>
        <w:t xml:space="preserve">, а в разделе Advanced </w:t>
      </w:r>
      <w:proofErr w:type="spellStart"/>
      <w:r>
        <w:rPr>
          <w:lang w:eastAsia="zh-CN" w:bidi="hi-IN"/>
        </w:rPr>
        <w:t>Options</w:t>
      </w:r>
      <w:proofErr w:type="spellEnd"/>
      <w:r>
        <w:rPr>
          <w:lang w:eastAsia="zh-CN" w:bidi="hi-IN"/>
        </w:rPr>
        <w:t xml:space="preserve"> настроены поля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User и </w:t>
      </w:r>
      <w:proofErr w:type="spellStart"/>
      <w:r>
        <w:rPr>
          <w:lang w:eastAsia="zh-CN" w:bidi="hi-IN"/>
        </w:rPr>
        <w:t>Maproot</w:t>
      </w:r>
      <w:proofErr w:type="spellEnd"/>
      <w:r>
        <w:rPr>
          <w:lang w:eastAsia="zh-CN" w:bidi="hi-IN"/>
        </w:rPr>
        <w:t xml:space="preserve"> Group для пользователя </w:t>
      </w:r>
      <w:proofErr w:type="spellStart"/>
      <w:r>
        <w:rPr>
          <w:lang w:eastAsia="zh-CN" w:bidi="hi-IN"/>
        </w:rPr>
        <w:t>pveuser</w:t>
      </w:r>
      <w:proofErr w:type="spellEnd"/>
      <w:r>
        <w:rPr>
          <w:lang w:eastAsia="zh-CN" w:bidi="hi-IN"/>
        </w:rPr>
        <w:t>.</w:t>
      </w:r>
    </w:p>
    <w:p w14:paraId="52B906EB" w14:textId="13FBCF92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>После этого NFS-сервис был включён, а также активирована поддержка NFSv4 в разделе Services.</w:t>
      </w:r>
    </w:p>
    <w:p w14:paraId="12F9A3B5" w14:textId="1D5DADBD" w:rsidR="000432F9" w:rsidRDefault="000432F9" w:rsidP="000432F9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471882B8" wp14:editId="2900C3A1">
            <wp:extent cx="5937885" cy="5346700"/>
            <wp:effectExtent l="0" t="0" r="5715" b="6350"/>
            <wp:docPr id="213008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4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A8A54" w14:textId="60172A8C" w:rsidR="000432F9" w:rsidRPr="00D263E6" w:rsidRDefault="000432F9" w:rsidP="000432F9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конфигурация </w:t>
      </w:r>
      <w:r>
        <w:rPr>
          <w:lang w:val="en-US" w:eastAsia="zh-CN" w:bidi="hi-IN"/>
        </w:rPr>
        <w:t>NFS</w:t>
      </w:r>
      <w:r w:rsidRPr="000432F9">
        <w:rPr>
          <w:lang w:eastAsia="zh-CN" w:bidi="hi-IN"/>
        </w:rPr>
        <w:t xml:space="preserve"> </w:t>
      </w:r>
      <w:r>
        <w:rPr>
          <w:lang w:eastAsia="zh-CN" w:bidi="hi-IN"/>
        </w:rPr>
        <w:t xml:space="preserve">для доступа к </w:t>
      </w:r>
      <w:r>
        <w:rPr>
          <w:lang w:val="en-US" w:eastAsia="zh-CN" w:bidi="hi-IN"/>
        </w:rPr>
        <w:t>Dataset</w:t>
      </w:r>
    </w:p>
    <w:p w14:paraId="35E38251" w14:textId="740B38B0" w:rsidR="000432F9" w:rsidRDefault="000432F9" w:rsidP="000432F9">
      <w:pPr>
        <w:pStyle w:val="af5"/>
        <w:rPr>
          <w:lang w:val="en-US" w:eastAsia="zh-CN" w:bidi="hi-IN"/>
        </w:rPr>
      </w:pPr>
      <w:r w:rsidRPr="00C22FB0">
        <w:rPr>
          <w:noProof/>
        </w:rPr>
        <w:lastRenderedPageBreak/>
        <w:drawing>
          <wp:inline distT="0" distB="0" distL="0" distR="0" wp14:anchorId="6D8A9AEA" wp14:editId="563B924F">
            <wp:extent cx="5940425" cy="4302125"/>
            <wp:effectExtent l="0" t="0" r="3175" b="3175"/>
            <wp:doc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832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01B6" w14:textId="067933E2" w:rsidR="000432F9" w:rsidRPr="000432F9" w:rsidRDefault="000432F9" w:rsidP="000432F9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включение </w:t>
      </w:r>
      <w:r>
        <w:rPr>
          <w:lang w:val="en-US" w:eastAsia="zh-CN" w:bidi="hi-IN"/>
        </w:rPr>
        <w:t>NFSv4</w:t>
      </w:r>
    </w:p>
    <w:p w14:paraId="35EBE06E" w14:textId="4024176E" w:rsidR="000432F9" w:rsidRDefault="000432F9" w:rsidP="000432F9">
      <w:pPr>
        <w:pStyle w:val="3"/>
      </w:pPr>
      <w:r>
        <w:t xml:space="preserve">Создать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на основе </w:t>
      </w:r>
      <w:proofErr w:type="spellStart"/>
      <w:r>
        <w:t>Zvol’а</w:t>
      </w:r>
      <w:proofErr w:type="spellEnd"/>
      <w:r>
        <w:t xml:space="preserve"> с режимом аутентификации «NONE»</w:t>
      </w:r>
    </w:p>
    <w:p w14:paraId="03489958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Для предоставления блочного доступа к хранилищу из </w:t>
      </w:r>
      <w:proofErr w:type="spellStart"/>
      <w:r>
        <w:rPr>
          <w:lang w:eastAsia="zh-CN" w:bidi="hi-IN"/>
        </w:rPr>
        <w:t>Proxmox</w:t>
      </w:r>
      <w:proofErr w:type="spellEnd"/>
      <w:r>
        <w:rPr>
          <w:lang w:eastAsia="zh-CN" w:bidi="hi-IN"/>
        </w:rPr>
        <w:t xml:space="preserve"> был создан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Target на основе ранее подготовленного </w:t>
      </w:r>
      <w:proofErr w:type="spellStart"/>
      <w:r>
        <w:rPr>
          <w:lang w:eastAsia="zh-CN" w:bidi="hi-IN"/>
        </w:rPr>
        <w:t>Zvol’а</w:t>
      </w:r>
      <w:proofErr w:type="spellEnd"/>
      <w:r>
        <w:rPr>
          <w:lang w:eastAsia="zh-CN" w:bidi="hi-IN"/>
        </w:rPr>
        <w:t>.</w:t>
      </w:r>
    </w:p>
    <w:p w14:paraId="132F718E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Настройка выполнялась в разделе </w:t>
      </w:r>
      <w:proofErr w:type="spellStart"/>
      <w:r>
        <w:rPr>
          <w:lang w:eastAsia="zh-CN" w:bidi="hi-IN"/>
        </w:rPr>
        <w:t>Sharing</w:t>
      </w:r>
      <w:proofErr w:type="spellEnd"/>
      <w:r>
        <w:rPr>
          <w:lang w:eastAsia="zh-CN" w:bidi="hi-IN"/>
        </w:rPr>
        <w:t xml:space="preserve"> → Block </w:t>
      </w:r>
      <w:proofErr w:type="spellStart"/>
      <w:r>
        <w:rPr>
          <w:lang w:eastAsia="zh-CN" w:bidi="hi-IN"/>
        </w:rPr>
        <w:t>Shares</w:t>
      </w:r>
      <w:proofErr w:type="spellEnd"/>
      <w:r>
        <w:rPr>
          <w:lang w:eastAsia="zh-CN" w:bidi="hi-IN"/>
        </w:rPr>
        <w:t xml:space="preserve"> (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>) с использованием мастера (WIZARD).</w:t>
      </w:r>
    </w:p>
    <w:p w14:paraId="1E240AFD" w14:textId="77777777" w:rsid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В процессе конфигурации был выбран существующий </w:t>
      </w:r>
      <w:proofErr w:type="spellStart"/>
      <w:r>
        <w:rPr>
          <w:lang w:eastAsia="zh-CN" w:bidi="hi-IN"/>
        </w:rPr>
        <w:t>Zvol</w:t>
      </w:r>
      <w:proofErr w:type="spellEnd"/>
      <w:r>
        <w:rPr>
          <w:lang w:eastAsia="zh-CN" w:bidi="hi-IN"/>
        </w:rPr>
        <w:t xml:space="preserve">, создан новый </w:t>
      </w:r>
      <w:proofErr w:type="spellStart"/>
      <w:r>
        <w:rPr>
          <w:lang w:eastAsia="zh-CN" w:bidi="hi-IN"/>
        </w:rPr>
        <w:t>Portal</w:t>
      </w:r>
      <w:proofErr w:type="spellEnd"/>
      <w:r>
        <w:rPr>
          <w:lang w:eastAsia="zh-CN" w:bidi="hi-IN"/>
        </w:rPr>
        <w:t xml:space="preserve"> без аутентификации (режим NONE), определены параметры сети и подтверждена конфигурация.</w:t>
      </w:r>
    </w:p>
    <w:p w14:paraId="25897E16" w14:textId="67C65171" w:rsidR="007B453F" w:rsidRPr="007B453F" w:rsidRDefault="007B453F" w:rsidP="007B453F">
      <w:pPr>
        <w:rPr>
          <w:lang w:eastAsia="zh-CN" w:bidi="hi-IN"/>
        </w:rPr>
      </w:pPr>
      <w:r>
        <w:rPr>
          <w:lang w:eastAsia="zh-CN" w:bidi="hi-IN"/>
        </w:rPr>
        <w:t xml:space="preserve">Затем служба </w:t>
      </w:r>
      <w:proofErr w:type="spellStart"/>
      <w:r>
        <w:rPr>
          <w:lang w:eastAsia="zh-CN" w:bidi="hi-IN"/>
        </w:rPr>
        <w:t>iSCSI</w:t>
      </w:r>
      <w:proofErr w:type="spellEnd"/>
      <w:r>
        <w:rPr>
          <w:lang w:eastAsia="zh-CN" w:bidi="hi-IN"/>
        </w:rPr>
        <w:t xml:space="preserve"> была включена и настроена на автоматический запуск при старте </w:t>
      </w:r>
      <w:proofErr w:type="spellStart"/>
      <w:r>
        <w:rPr>
          <w:lang w:eastAsia="zh-CN" w:bidi="hi-IN"/>
        </w:rPr>
        <w:t>TrueNAS</w:t>
      </w:r>
      <w:proofErr w:type="spellEnd"/>
      <w:r>
        <w:rPr>
          <w:lang w:eastAsia="zh-CN" w:bidi="hi-IN"/>
        </w:rPr>
        <w:t>.</w:t>
      </w:r>
    </w:p>
    <w:p w14:paraId="7904C2AD" w14:textId="124E3F08" w:rsidR="000432F9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lastRenderedPageBreak/>
        <w:drawing>
          <wp:inline distT="0" distB="0" distL="0" distR="0" wp14:anchorId="5ED4C855" wp14:editId="0619707E">
            <wp:extent cx="5940425" cy="1809750"/>
            <wp:effectExtent l="0" t="0" r="3175" b="0"/>
            <wp:doc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84235" name="Рисунок 1" descr="Изображение выглядит как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63C2" w14:textId="120A54C0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Выбор устройства для общего доступа</w:t>
      </w:r>
    </w:p>
    <w:p w14:paraId="2B2D5B6F" w14:textId="578B9845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215D683C" wp14:editId="1AE77A4E">
            <wp:extent cx="5940425" cy="1853565"/>
            <wp:effectExtent l="0" t="0" r="3175" b="0"/>
            <wp:doc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291" name="Рисунок 1" descr="Изображение выглядит как программное обеспечение, Мультимедийное программное обеспечение,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50AF" w14:textId="3A676A0D" w:rsidR="00C23F2A" w:rsidRPr="00675CE4" w:rsidRDefault="00675CE4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portal</w:t>
      </w:r>
      <w:r w:rsidRPr="00675CE4">
        <w:rPr>
          <w:lang w:eastAsia="zh-CN" w:bidi="hi-IN"/>
        </w:rPr>
        <w:t xml:space="preserve"> </w:t>
      </w:r>
      <w:r>
        <w:rPr>
          <w:lang w:eastAsia="zh-CN" w:bidi="hi-IN"/>
        </w:rPr>
        <w:t xml:space="preserve">без </w:t>
      </w:r>
      <w:proofErr w:type="spellStart"/>
      <w:r>
        <w:rPr>
          <w:lang w:eastAsia="zh-CN" w:bidi="hi-IN"/>
        </w:rPr>
        <w:t>аунтификации</w:t>
      </w:r>
      <w:proofErr w:type="spellEnd"/>
    </w:p>
    <w:p w14:paraId="25B7E561" w14:textId="46ACD3B4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6F428910" wp14:editId="15CEDACA">
            <wp:extent cx="5940425" cy="1598295"/>
            <wp:effectExtent l="0" t="0" r="3175" b="1905"/>
            <wp:doc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4415" name="Рисунок 1" descr="Изображение выглядит как Мультимедийное программное обеспечение, программное обеспечение, Графическ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ED90" w14:textId="1BA9131A" w:rsidR="00C23F2A" w:rsidRDefault="009D11E7" w:rsidP="00C23F2A">
      <w:pPr>
        <w:pStyle w:val="af5"/>
        <w:rPr>
          <w:lang w:val="en-US" w:eastAsia="zh-CN" w:bidi="hi-IN"/>
        </w:rPr>
      </w:pPr>
      <w:r>
        <w:rPr>
          <w:lang w:eastAsia="zh-CN" w:bidi="hi-IN"/>
        </w:rPr>
        <w:t>Рисунок – общие конфигурация создания</w:t>
      </w:r>
    </w:p>
    <w:p w14:paraId="3EA18137" w14:textId="54E6DDAA" w:rsidR="00C23F2A" w:rsidRDefault="00C23F2A" w:rsidP="00C23F2A">
      <w:pPr>
        <w:pStyle w:val="af5"/>
        <w:rPr>
          <w:lang w:val="en-US" w:eastAsia="zh-CN" w:bidi="hi-IN"/>
        </w:rPr>
      </w:pPr>
      <w:r w:rsidRPr="005F53BD">
        <w:rPr>
          <w:noProof/>
        </w:rPr>
        <w:drawing>
          <wp:inline distT="0" distB="0" distL="0" distR="0" wp14:anchorId="37D2B5EC" wp14:editId="387B2389">
            <wp:extent cx="5940425" cy="1175385"/>
            <wp:effectExtent l="0" t="0" r="3175" b="5715"/>
            <wp:docPr id="1247642663" name="Рисунок 1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2663" name="Рисунок 1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05DF" w14:textId="55DFB798" w:rsidR="009D11E7" w:rsidRDefault="009D11E7" w:rsidP="009D11E7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автозапуск </w:t>
      </w:r>
      <w:r>
        <w:rPr>
          <w:lang w:val="en-US" w:eastAsia="zh-CN" w:bidi="hi-IN"/>
        </w:rPr>
        <w:t>ISCSI</w:t>
      </w:r>
    </w:p>
    <w:p w14:paraId="61F2CE3F" w14:textId="6739D4DD" w:rsidR="009D11E7" w:rsidRPr="00D263E6" w:rsidRDefault="009D11E7" w:rsidP="009D11E7">
      <w:pPr>
        <w:pStyle w:val="2"/>
        <w:rPr>
          <w:lang w:eastAsia="zh-CN" w:bidi="hi-IN"/>
        </w:rPr>
      </w:pPr>
      <w:r w:rsidRPr="009D11E7">
        <w:rPr>
          <w:lang w:eastAsia="zh-CN" w:bidi="hi-IN"/>
        </w:rPr>
        <w:lastRenderedPageBreak/>
        <w:t xml:space="preserve">Работа с сетевыми хранилищами в </w:t>
      </w:r>
      <w:proofErr w:type="spellStart"/>
      <w:r w:rsidRPr="009D11E7">
        <w:rPr>
          <w:lang w:val="en-US" w:eastAsia="zh-CN" w:bidi="hi-IN"/>
        </w:rPr>
        <w:t>Proxmox</w:t>
      </w:r>
      <w:proofErr w:type="spellEnd"/>
      <w:r w:rsidRPr="009D11E7">
        <w:rPr>
          <w:lang w:eastAsia="zh-CN" w:bidi="hi-IN"/>
        </w:rPr>
        <w:t xml:space="preserve"> </w:t>
      </w:r>
      <w:r w:rsidRPr="009D11E7">
        <w:rPr>
          <w:lang w:val="en-US" w:eastAsia="zh-CN" w:bidi="hi-IN"/>
        </w:rPr>
        <w:t>VE</w:t>
      </w:r>
    </w:p>
    <w:p w14:paraId="3D17A8E5" w14:textId="0B1161D7" w:rsidR="009D11E7" w:rsidRDefault="009D11E7" w:rsidP="009D11E7">
      <w:pPr>
        <w:pStyle w:val="3"/>
      </w:pPr>
      <w:r w:rsidRPr="009D11E7">
        <w:t>Подключить</w:t>
      </w:r>
      <w:r w:rsidRPr="00D263E6">
        <w:t xml:space="preserve"> </w:t>
      </w:r>
      <w:r w:rsidRPr="009D11E7">
        <w:rPr>
          <w:lang w:val="en-US"/>
        </w:rPr>
        <w:t>NFS</w:t>
      </w:r>
      <w:r w:rsidRPr="00D263E6">
        <w:t xml:space="preserve"> </w:t>
      </w:r>
      <w:r w:rsidRPr="009D11E7">
        <w:t>к</w:t>
      </w:r>
      <w:r w:rsidRPr="00D263E6"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D263E6">
        <w:t xml:space="preserve"> </w:t>
      </w:r>
      <w:r w:rsidRPr="009D11E7">
        <w:t>с</w:t>
      </w:r>
      <w:r w:rsidRPr="00D263E6">
        <w:t xml:space="preserve"> </w:t>
      </w:r>
      <w:r w:rsidRPr="009D11E7">
        <w:t>типом</w:t>
      </w:r>
      <w:r w:rsidRPr="00D263E6">
        <w:t xml:space="preserve"> </w:t>
      </w:r>
      <w:r w:rsidRPr="009D11E7">
        <w:t>содержимого</w:t>
      </w:r>
      <w:r w:rsidRPr="00D263E6">
        <w:t xml:space="preserve"> </w:t>
      </w:r>
      <w:r w:rsidRPr="009D11E7">
        <w:rPr>
          <w:lang w:val="en-US"/>
        </w:rPr>
        <w:t>ISO</w:t>
      </w:r>
      <w:r w:rsidRPr="00D263E6">
        <w:t xml:space="preserve"> </w:t>
      </w:r>
      <w:r w:rsidRPr="009D11E7">
        <w:rPr>
          <w:lang w:val="en-US"/>
        </w:rPr>
        <w:t>image</w:t>
      </w:r>
      <w:r w:rsidRPr="00D263E6">
        <w:t xml:space="preserve">, </w:t>
      </w:r>
      <w:proofErr w:type="spellStart"/>
      <w:r w:rsidRPr="009D11E7">
        <w:rPr>
          <w:lang w:val="en-US"/>
        </w:rPr>
        <w:t>VZDump</w:t>
      </w:r>
      <w:proofErr w:type="spellEnd"/>
      <w:r w:rsidRPr="00D263E6">
        <w:t xml:space="preserve"> </w:t>
      </w:r>
      <w:r w:rsidRPr="009D11E7">
        <w:rPr>
          <w:lang w:val="en-US"/>
        </w:rPr>
        <w:t>backup</w:t>
      </w:r>
      <w:r w:rsidRPr="00D263E6">
        <w:t xml:space="preserve"> </w:t>
      </w:r>
      <w:r w:rsidRPr="009D11E7">
        <w:rPr>
          <w:lang w:val="en-US"/>
        </w:rPr>
        <w:t>file</w:t>
      </w:r>
      <w:r w:rsidRPr="00D263E6">
        <w:t xml:space="preserve">, </w:t>
      </w:r>
      <w:r w:rsidRPr="009D11E7">
        <w:rPr>
          <w:lang w:val="en-US"/>
        </w:rPr>
        <w:t>Container</w:t>
      </w:r>
      <w:r w:rsidRPr="00D263E6">
        <w:t xml:space="preserve"> </w:t>
      </w:r>
      <w:r w:rsidRPr="009D11E7">
        <w:rPr>
          <w:lang w:val="en-US"/>
        </w:rPr>
        <w:t>template</w:t>
      </w:r>
      <w:r w:rsidRPr="00D263E6">
        <w:t xml:space="preserve"> и </w:t>
      </w:r>
      <w:r w:rsidRPr="009D11E7">
        <w:rPr>
          <w:lang w:val="en-US"/>
        </w:rPr>
        <w:t>Snippets</w:t>
      </w:r>
    </w:p>
    <w:p w14:paraId="1C2C0094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сетевого хранилища по протоколу </w:t>
      </w:r>
      <w:r w:rsidRPr="00F65B55">
        <w:rPr>
          <w:b/>
          <w:bCs/>
          <w:lang w:eastAsia="zh-CN" w:bidi="hi-IN"/>
        </w:rPr>
        <w:t>NFS</w:t>
      </w:r>
      <w:r w:rsidRPr="00F65B55">
        <w:rPr>
          <w:lang w:eastAsia="zh-CN" w:bidi="hi-IN"/>
        </w:rPr>
        <w:t xml:space="preserve"> в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используется меню</w:t>
      </w:r>
    </w:p>
    <w:p w14:paraId="67AA300C" w14:textId="4635E200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NFS.</w:t>
      </w:r>
    </w:p>
    <w:p w14:paraId="0702314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 следующие параметры:</w:t>
      </w:r>
    </w:p>
    <w:p w14:paraId="7A28258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133F472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Server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предоставляющего NFS;</w:t>
      </w:r>
    </w:p>
    <w:p w14:paraId="71359BF1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Export</w:t>
      </w:r>
      <w:proofErr w:type="spellEnd"/>
      <w:r w:rsidRPr="00F65B55">
        <w:rPr>
          <w:lang w:eastAsia="zh-CN" w:bidi="hi-IN"/>
        </w:rPr>
        <w:t xml:space="preserve"> — путь к </w:t>
      </w:r>
      <w:proofErr w:type="spellStart"/>
      <w:r w:rsidRPr="00F65B55">
        <w:rPr>
          <w:lang w:eastAsia="zh-CN" w:bidi="hi-IN"/>
        </w:rPr>
        <w:t>расшаренному</w:t>
      </w:r>
      <w:proofErr w:type="spellEnd"/>
      <w:r w:rsidRPr="00F65B55">
        <w:rPr>
          <w:lang w:eastAsia="zh-CN" w:bidi="hi-IN"/>
        </w:rPr>
        <w:t xml:space="preserve"> каталогу NFS;</w:t>
      </w:r>
    </w:p>
    <w:p w14:paraId="30AC675C" w14:textId="77777777" w:rsidR="00F65B55" w:rsidRPr="00F65B55" w:rsidRDefault="00F65B55" w:rsidP="00F65B55">
      <w:pPr>
        <w:pStyle w:val="a1"/>
        <w:numPr>
          <w:ilvl w:val="0"/>
          <w:numId w:val="37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Content — типы данных, которые будут храниться (в данном случае: </w:t>
      </w:r>
      <w:r w:rsidRPr="00F65B55">
        <w:rPr>
          <w:i/>
          <w:iCs/>
          <w:lang w:eastAsia="zh-CN" w:bidi="hi-IN"/>
        </w:rPr>
        <w:t xml:space="preserve">ISO </w:t>
      </w:r>
      <w:proofErr w:type="spellStart"/>
      <w:r w:rsidRPr="00F65B55">
        <w:rPr>
          <w:i/>
          <w:iCs/>
          <w:lang w:eastAsia="zh-CN" w:bidi="hi-IN"/>
        </w:rPr>
        <w:t>image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VZDump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backup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file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Container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template</w:t>
      </w:r>
      <w:proofErr w:type="spellEnd"/>
      <w:r w:rsidRPr="00F65B55">
        <w:rPr>
          <w:i/>
          <w:iCs/>
          <w:lang w:eastAsia="zh-CN" w:bidi="hi-IN"/>
        </w:rPr>
        <w:t xml:space="preserve">, </w:t>
      </w:r>
      <w:proofErr w:type="spellStart"/>
      <w:r w:rsidRPr="00F65B55">
        <w:rPr>
          <w:i/>
          <w:iCs/>
          <w:lang w:eastAsia="zh-CN" w:bidi="hi-IN"/>
        </w:rPr>
        <w:t>Snippets</w:t>
      </w:r>
      <w:proofErr w:type="spellEnd"/>
      <w:r w:rsidRPr="00F65B55">
        <w:rPr>
          <w:lang w:eastAsia="zh-CN" w:bidi="hi-IN"/>
        </w:rPr>
        <w:t>).</w:t>
      </w:r>
    </w:p>
    <w:p w14:paraId="0F85CB4E" w14:textId="5F1EFACA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подтверждения хранилище автоматически монтируется на все узлы кластера, что позволяет централизованно использовать его для хранения шаблонов, ISO-образов и резервных копий.</w:t>
      </w:r>
    </w:p>
    <w:p w14:paraId="1F0C5DE7" w14:textId="50E606D7" w:rsidR="00C23F2A" w:rsidRDefault="009D11E7" w:rsidP="00C23F2A">
      <w:pPr>
        <w:pStyle w:val="af5"/>
        <w:rPr>
          <w:lang w:val="en-US" w:eastAsia="zh-CN" w:bidi="hi-IN"/>
        </w:rPr>
      </w:pPr>
      <w:r>
        <w:rPr>
          <w:noProof/>
        </w:rPr>
        <w:drawing>
          <wp:inline distT="0" distB="0" distL="0" distR="0" wp14:anchorId="23A157A0" wp14:editId="7FAB4FB7">
            <wp:extent cx="5940425" cy="2926080"/>
            <wp:effectExtent l="0" t="0" r="3175" b="7620"/>
            <wp:docPr id="1166605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636" w14:textId="679DD37F" w:rsidR="009D11E7" w:rsidRPr="00D263E6" w:rsidRDefault="009D11E7" w:rsidP="00C23F2A">
      <w:pPr>
        <w:pStyle w:val="af5"/>
        <w:rPr>
          <w:lang w:val="en-US"/>
        </w:rPr>
      </w:pPr>
      <w:r>
        <w:rPr>
          <w:lang w:eastAsia="zh-CN" w:bidi="hi-IN"/>
        </w:rPr>
        <w:t>Рисунок</w:t>
      </w:r>
      <w:r w:rsidRPr="009D11E7">
        <w:rPr>
          <w:lang w:val="en-US" w:eastAsia="zh-CN" w:bidi="hi-IN"/>
        </w:rPr>
        <w:t xml:space="preserve"> – </w:t>
      </w:r>
      <w:r>
        <w:rPr>
          <w:lang w:eastAsia="zh-CN" w:bidi="hi-IN"/>
        </w:rPr>
        <w:t>подключение</w:t>
      </w:r>
      <w:r w:rsidRPr="009D11E7">
        <w:rPr>
          <w:lang w:val="en-US" w:eastAsia="zh-CN" w:bidi="hi-IN"/>
        </w:rPr>
        <w:t xml:space="preserve"> </w:t>
      </w:r>
      <w:r w:rsidRPr="009D11E7">
        <w:rPr>
          <w:lang w:val="en-US"/>
        </w:rPr>
        <w:t xml:space="preserve">NFS </w:t>
      </w:r>
      <w:r w:rsidRPr="009D11E7">
        <w:t>к</w:t>
      </w:r>
      <w:r w:rsidRPr="009D11E7">
        <w:rPr>
          <w:lang w:val="en-US"/>
        </w:rPr>
        <w:t xml:space="preserve"> </w:t>
      </w:r>
      <w:proofErr w:type="spellStart"/>
      <w:r w:rsidRPr="009D11E7">
        <w:rPr>
          <w:lang w:val="en-US"/>
        </w:rPr>
        <w:t>Proxmox</w:t>
      </w:r>
      <w:proofErr w:type="spellEnd"/>
      <w:r w:rsidRPr="009D11E7">
        <w:rPr>
          <w:lang w:val="en-US"/>
        </w:rPr>
        <w:t xml:space="preserve"> </w:t>
      </w:r>
      <w:r w:rsidRPr="009D11E7">
        <w:t>с</w:t>
      </w:r>
      <w:r w:rsidRPr="009D11E7">
        <w:rPr>
          <w:lang w:val="en-US"/>
        </w:rPr>
        <w:t xml:space="preserve"> </w:t>
      </w:r>
      <w:r w:rsidRPr="009D11E7">
        <w:t>типом</w:t>
      </w:r>
      <w:r w:rsidRPr="009D11E7">
        <w:rPr>
          <w:lang w:val="en-US"/>
        </w:rPr>
        <w:t xml:space="preserve"> </w:t>
      </w:r>
      <w:r w:rsidRPr="009D11E7">
        <w:t>содержимого</w:t>
      </w:r>
      <w:r w:rsidRPr="009D11E7">
        <w:rPr>
          <w:lang w:val="en-US"/>
        </w:rPr>
        <w:t xml:space="preserve"> ISO image,</w:t>
      </w:r>
      <w:r>
        <w:rPr>
          <w:lang w:val="en-US"/>
        </w:rPr>
        <w:t xml:space="preserve"> </w:t>
      </w:r>
      <w:proofErr w:type="spellStart"/>
      <w:r w:rsidRPr="009D11E7">
        <w:rPr>
          <w:lang w:val="en-US"/>
        </w:rPr>
        <w:t>VZDump</w:t>
      </w:r>
      <w:proofErr w:type="spellEnd"/>
      <w:r w:rsidRPr="009D11E7">
        <w:rPr>
          <w:lang w:val="en-US"/>
        </w:rPr>
        <w:t xml:space="preserve"> backup file, Container template и Snippets</w:t>
      </w:r>
    </w:p>
    <w:p w14:paraId="6EA84BD2" w14:textId="2BBD9261" w:rsidR="00456C3E" w:rsidRDefault="00456C3E" w:rsidP="00C23F2A">
      <w:pPr>
        <w:pStyle w:val="af5"/>
        <w:rPr>
          <w:lang w:eastAsia="zh-CN" w:bidi="hi-IN"/>
        </w:rPr>
      </w:pPr>
      <w:r>
        <w:rPr>
          <w:noProof/>
        </w:rPr>
        <w:drawing>
          <wp:inline distT="0" distB="0" distL="0" distR="0" wp14:anchorId="22A56C2E" wp14:editId="3F33EB7D">
            <wp:extent cx="5940425" cy="422910"/>
            <wp:effectExtent l="0" t="0" r="3175" b="0"/>
            <wp:docPr id="94662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229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6183" w14:textId="65BF9AC1" w:rsidR="00456C3E" w:rsidRDefault="00456C3E" w:rsidP="00C23F2A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7060DC63" w14:textId="7A74536D" w:rsidR="00456C3E" w:rsidRDefault="00456C3E" w:rsidP="00456C3E">
      <w:pPr>
        <w:pStyle w:val="3"/>
      </w:pPr>
      <w:r>
        <w:lastRenderedPageBreak/>
        <w:t xml:space="preserve">Подключить 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к </w:t>
      </w:r>
      <w:proofErr w:type="spellStart"/>
      <w:r>
        <w:t>Proxmox</w:t>
      </w:r>
      <w:proofErr w:type="spellEnd"/>
      <w:r>
        <w:t xml:space="preserve"> с типом содержимого Disk Image и </w:t>
      </w:r>
      <w:proofErr w:type="spellStart"/>
      <w:r>
        <w:t>Container</w:t>
      </w:r>
      <w:proofErr w:type="spellEnd"/>
    </w:p>
    <w:p w14:paraId="43C37FB9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Для подключения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Target, созданного в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>, используется пункт меню</w:t>
      </w:r>
    </w:p>
    <w:p w14:paraId="789008AA" w14:textId="2FAABA8D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.</w:t>
      </w:r>
    </w:p>
    <w:p w14:paraId="48A94D48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параметрах подключения указываются:</w:t>
      </w:r>
    </w:p>
    <w:p w14:paraId="22068FCF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>ID — уникальное имя хранилища;</w:t>
      </w:r>
    </w:p>
    <w:p w14:paraId="70C7CB11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Portal</w:t>
      </w:r>
      <w:proofErr w:type="spellEnd"/>
      <w:r w:rsidRPr="00F65B55">
        <w:rPr>
          <w:lang w:eastAsia="zh-CN" w:bidi="hi-IN"/>
        </w:rPr>
        <w:t xml:space="preserve"> — IP-адрес </w:t>
      </w:r>
      <w:proofErr w:type="spellStart"/>
      <w:r w:rsidRPr="00F65B55">
        <w:rPr>
          <w:lang w:eastAsia="zh-CN" w:bidi="hi-IN"/>
        </w:rPr>
        <w:t>TrueNAS</w:t>
      </w:r>
      <w:proofErr w:type="spellEnd"/>
      <w:r w:rsidRPr="00F65B55">
        <w:rPr>
          <w:lang w:eastAsia="zh-CN" w:bidi="hi-IN"/>
        </w:rPr>
        <w:t xml:space="preserve">, предоставляющего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;</w:t>
      </w:r>
    </w:p>
    <w:p w14:paraId="3BC64755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Target — </w:t>
      </w:r>
      <w:r w:rsidRPr="00F65B55">
        <w:rPr>
          <w:lang w:eastAsia="zh-CN" w:bidi="hi-IN"/>
        </w:rPr>
        <w:t>идентификатор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цели</w:t>
      </w:r>
      <w:r w:rsidRPr="00F65B55">
        <w:rPr>
          <w:lang w:val="en-US" w:eastAsia="zh-CN" w:bidi="hi-IN"/>
        </w:rPr>
        <w:t xml:space="preserve"> iSCSI (Target Name</w:t>
      </w:r>
      <w:proofErr w:type="gramStart"/>
      <w:r w:rsidRPr="00F65B55">
        <w:rPr>
          <w:lang w:val="en-US" w:eastAsia="zh-CN" w:bidi="hi-IN"/>
        </w:rPr>
        <w:t>);</w:t>
      </w:r>
      <w:proofErr w:type="gramEnd"/>
    </w:p>
    <w:p w14:paraId="40AB60F8" w14:textId="77777777" w:rsidR="00F65B55" w:rsidRPr="00F65B55" w:rsidRDefault="00F65B55" w:rsidP="00F65B55">
      <w:pPr>
        <w:pStyle w:val="a1"/>
        <w:numPr>
          <w:ilvl w:val="0"/>
          <w:numId w:val="39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Use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LUNs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directly</w:t>
      </w:r>
      <w:proofErr w:type="spellEnd"/>
      <w:r w:rsidRPr="00F65B55">
        <w:rPr>
          <w:lang w:eastAsia="zh-CN" w:bidi="hi-IN"/>
        </w:rPr>
        <w:t xml:space="preserve"> — флажок должен быть снят, чтобы иметь возможность разметить устройство позднее (через LVM).</w:t>
      </w:r>
    </w:p>
    <w:p w14:paraId="786B3944" w14:textId="3E07C781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добавления хранилище становится доступным на всех узлах кластера, но пока не содержит файловой системы.</w:t>
      </w:r>
    </w:p>
    <w:p w14:paraId="430AB66C" w14:textId="0FEC4127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758C2E09" wp14:editId="1DCF0A4E">
            <wp:extent cx="5940425" cy="2343150"/>
            <wp:effectExtent l="0" t="0" r="3175" b="0"/>
            <wp:doc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798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0D4" w14:textId="71F0FA30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</w:t>
      </w:r>
      <w:r w:rsidRPr="00456C3E">
        <w:rPr>
          <w:lang w:eastAsia="zh-CN" w:bidi="hi-IN"/>
        </w:rPr>
        <w:t xml:space="preserve"> –</w:t>
      </w:r>
      <w:r>
        <w:rPr>
          <w:lang w:eastAsia="zh-CN" w:bidi="hi-IN"/>
        </w:rPr>
        <w:t xml:space="preserve"> подключение </w:t>
      </w:r>
      <w:proofErr w:type="spellStart"/>
      <w:r w:rsidRPr="00456C3E">
        <w:rPr>
          <w:lang w:eastAsia="zh-CN" w:bidi="hi-IN"/>
        </w:rPr>
        <w:t>iSCSI</w:t>
      </w:r>
      <w:proofErr w:type="spellEnd"/>
      <w:r w:rsidRPr="00456C3E">
        <w:rPr>
          <w:lang w:eastAsia="zh-CN" w:bidi="hi-IN"/>
        </w:rPr>
        <w:t xml:space="preserve"> </w:t>
      </w:r>
      <w:proofErr w:type="spellStart"/>
      <w:r w:rsidRPr="00456C3E">
        <w:rPr>
          <w:lang w:eastAsia="zh-CN" w:bidi="hi-IN"/>
        </w:rPr>
        <w:t>target</w:t>
      </w:r>
      <w:proofErr w:type="spellEnd"/>
      <w:r w:rsidRPr="00456C3E">
        <w:rPr>
          <w:lang w:eastAsia="zh-CN" w:bidi="hi-IN"/>
        </w:rPr>
        <w:t xml:space="preserve"> к </w:t>
      </w:r>
      <w:proofErr w:type="spellStart"/>
      <w:r w:rsidRPr="00456C3E">
        <w:rPr>
          <w:lang w:eastAsia="zh-CN" w:bidi="hi-IN"/>
        </w:rPr>
        <w:t>Proxmox</w:t>
      </w:r>
      <w:proofErr w:type="spellEnd"/>
      <w:r w:rsidRPr="00456C3E">
        <w:rPr>
          <w:lang w:eastAsia="zh-CN" w:bidi="hi-IN"/>
        </w:rPr>
        <w:t xml:space="preserve"> с типом содержимого Disk Image и </w:t>
      </w:r>
      <w:proofErr w:type="spellStart"/>
      <w:r w:rsidRPr="00456C3E">
        <w:rPr>
          <w:lang w:eastAsia="zh-CN" w:bidi="hi-IN"/>
        </w:rPr>
        <w:t>Container</w:t>
      </w:r>
      <w:proofErr w:type="spellEnd"/>
    </w:p>
    <w:p w14:paraId="55006254" w14:textId="7DA3B3BD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0C334DCD" wp14:editId="273C79EE">
            <wp:extent cx="5940425" cy="475615"/>
            <wp:effectExtent l="0" t="0" r="3175" b="635"/>
            <wp:docPr id="52867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93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983" w14:textId="77777777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 xml:space="preserve">Рисунок – </w:t>
      </w:r>
      <w:proofErr w:type="spellStart"/>
      <w:r>
        <w:rPr>
          <w:lang w:eastAsia="zh-CN" w:bidi="hi-IN"/>
        </w:rPr>
        <w:t>примонтированные</w:t>
      </w:r>
      <w:proofErr w:type="spellEnd"/>
    </w:p>
    <w:p w14:paraId="29DFDE51" w14:textId="24DA799C" w:rsidR="00456C3E" w:rsidRDefault="00456C3E" w:rsidP="00456C3E">
      <w:pPr>
        <w:pStyle w:val="3"/>
      </w:pPr>
      <w:r w:rsidRPr="00456C3E">
        <w:t xml:space="preserve">Разметить </w:t>
      </w:r>
      <w:proofErr w:type="spellStart"/>
      <w:r w:rsidRPr="00456C3E">
        <w:t>iSCSI</w:t>
      </w:r>
      <w:proofErr w:type="spellEnd"/>
      <w:r w:rsidRPr="00456C3E">
        <w:t xml:space="preserve"> </w:t>
      </w:r>
      <w:proofErr w:type="spellStart"/>
      <w:r w:rsidRPr="00456C3E">
        <w:t>target</w:t>
      </w:r>
      <w:proofErr w:type="spellEnd"/>
      <w:r w:rsidRPr="00456C3E">
        <w:t xml:space="preserve"> при помощи LVM</w:t>
      </w:r>
    </w:p>
    <w:p w14:paraId="3CD7D295" w14:textId="77777777" w:rsid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 xml:space="preserve">Добавленное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>-хранилище необходимо разметить, чтобы использовать его для хранения виртуальных дисков. Для этого выбирается меню</w:t>
      </w:r>
    </w:p>
    <w:p w14:paraId="5C4217CF" w14:textId="6985609A" w:rsidR="00F65B55" w:rsidRPr="00F65B55" w:rsidRDefault="00F65B55" w:rsidP="00F65B55">
      <w:pPr>
        <w:rPr>
          <w:lang w:eastAsia="zh-CN" w:bidi="hi-IN"/>
        </w:rPr>
      </w:pPr>
      <w:proofErr w:type="spellStart"/>
      <w:r w:rsidRPr="00F65B55">
        <w:rPr>
          <w:lang w:eastAsia="zh-CN" w:bidi="hi-IN"/>
        </w:rPr>
        <w:t>Datacenter</w:t>
      </w:r>
      <w:proofErr w:type="spellEnd"/>
      <w:r w:rsidRPr="00F65B55">
        <w:rPr>
          <w:lang w:eastAsia="zh-CN" w:bidi="hi-IN"/>
        </w:rPr>
        <w:t xml:space="preserve"> → Storage → </w:t>
      </w:r>
      <w:proofErr w:type="spellStart"/>
      <w:r w:rsidRPr="00F65B55">
        <w:rPr>
          <w:lang w:eastAsia="zh-CN" w:bidi="hi-IN"/>
        </w:rPr>
        <w:t>Add</w:t>
      </w:r>
      <w:proofErr w:type="spellEnd"/>
      <w:r w:rsidRPr="00F65B55">
        <w:rPr>
          <w:lang w:eastAsia="zh-CN" w:bidi="hi-IN"/>
        </w:rPr>
        <w:t xml:space="preserve"> → LVM.</w:t>
      </w:r>
    </w:p>
    <w:p w14:paraId="6E98584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открывшемся окне указываются:</w:t>
      </w:r>
    </w:p>
    <w:p w14:paraId="657F3F28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lastRenderedPageBreak/>
        <w:t>ID — имя нового LVM-хранилища;</w:t>
      </w:r>
    </w:p>
    <w:p w14:paraId="5DA6D78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Base storage — </w:t>
      </w:r>
      <w:r w:rsidRPr="00F65B55">
        <w:rPr>
          <w:lang w:eastAsia="zh-CN" w:bidi="hi-IN"/>
        </w:rPr>
        <w:t>ранее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подключённый</w:t>
      </w:r>
      <w:r w:rsidRPr="00F65B55">
        <w:rPr>
          <w:lang w:val="en-US" w:eastAsia="zh-CN" w:bidi="hi-IN"/>
        </w:rPr>
        <w:t xml:space="preserve"> iSCSI </w:t>
      </w:r>
      <w:proofErr w:type="gramStart"/>
      <w:r w:rsidRPr="00F65B55">
        <w:rPr>
          <w:lang w:val="en-US" w:eastAsia="zh-CN" w:bidi="hi-IN"/>
        </w:rPr>
        <w:t>target;</w:t>
      </w:r>
      <w:proofErr w:type="gramEnd"/>
    </w:p>
    <w:p w14:paraId="64A7CC8E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Base </w:t>
      </w: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— доступный LUN;</w:t>
      </w:r>
    </w:p>
    <w:p w14:paraId="145F545B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proofErr w:type="spellStart"/>
      <w:r w:rsidRPr="00F65B55">
        <w:rPr>
          <w:lang w:eastAsia="zh-CN" w:bidi="hi-IN"/>
        </w:rPr>
        <w:t>Volume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group</w:t>
      </w:r>
      <w:proofErr w:type="spellEnd"/>
      <w:r w:rsidRPr="00F65B55">
        <w:rPr>
          <w:lang w:eastAsia="zh-CN" w:bidi="hi-IN"/>
        </w:rPr>
        <w:t xml:space="preserve"> — имя создаваемой группы томов;</w:t>
      </w:r>
    </w:p>
    <w:p w14:paraId="2833E8B3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val="en-US" w:eastAsia="zh-CN" w:bidi="hi-IN"/>
        </w:rPr>
      </w:pPr>
      <w:r w:rsidRPr="00F65B55">
        <w:rPr>
          <w:lang w:val="en-US" w:eastAsia="zh-CN" w:bidi="hi-IN"/>
        </w:rPr>
        <w:t xml:space="preserve">Content — </w:t>
      </w:r>
      <w:r w:rsidRPr="00F65B55">
        <w:rPr>
          <w:lang w:eastAsia="zh-CN" w:bidi="hi-IN"/>
        </w:rPr>
        <w:t>выбираются</w:t>
      </w:r>
      <w:r w:rsidRPr="00F65B55">
        <w:rPr>
          <w:lang w:val="en-US" w:eastAsia="zh-CN" w:bidi="hi-IN"/>
        </w:rPr>
        <w:t xml:space="preserve"> </w:t>
      </w:r>
      <w:r w:rsidRPr="00F65B55">
        <w:rPr>
          <w:i/>
          <w:iCs/>
          <w:lang w:val="en-US" w:eastAsia="zh-CN" w:bidi="hi-IN"/>
        </w:rPr>
        <w:t>Disk image</w:t>
      </w:r>
      <w:r w:rsidRPr="00F65B55">
        <w:rPr>
          <w:lang w:val="en-US" w:eastAsia="zh-CN" w:bidi="hi-IN"/>
        </w:rPr>
        <w:t xml:space="preserve"> </w:t>
      </w:r>
      <w:r w:rsidRPr="00F65B55">
        <w:rPr>
          <w:lang w:eastAsia="zh-CN" w:bidi="hi-IN"/>
        </w:rPr>
        <w:t>и</w:t>
      </w:r>
      <w:r w:rsidRPr="00F65B55">
        <w:rPr>
          <w:lang w:val="en-US" w:eastAsia="zh-CN" w:bidi="hi-IN"/>
        </w:rPr>
        <w:t xml:space="preserve"> </w:t>
      </w:r>
      <w:proofErr w:type="gramStart"/>
      <w:r w:rsidRPr="00F65B55">
        <w:rPr>
          <w:i/>
          <w:iCs/>
          <w:lang w:val="en-US" w:eastAsia="zh-CN" w:bidi="hi-IN"/>
        </w:rPr>
        <w:t>Container</w:t>
      </w:r>
      <w:r w:rsidRPr="00F65B55">
        <w:rPr>
          <w:lang w:val="en-US" w:eastAsia="zh-CN" w:bidi="hi-IN"/>
        </w:rPr>
        <w:t>;</w:t>
      </w:r>
      <w:proofErr w:type="gramEnd"/>
    </w:p>
    <w:p w14:paraId="6A72D2FF" w14:textId="77777777" w:rsidR="00F65B55" w:rsidRPr="00F65B55" w:rsidRDefault="00F65B55" w:rsidP="00F65B55">
      <w:pPr>
        <w:pStyle w:val="a1"/>
        <w:numPr>
          <w:ilvl w:val="0"/>
          <w:numId w:val="41"/>
        </w:numPr>
        <w:ind w:left="0" w:firstLine="709"/>
        <w:rPr>
          <w:lang w:eastAsia="zh-CN" w:bidi="hi-IN"/>
        </w:rPr>
      </w:pPr>
      <w:r w:rsidRPr="00F65B55">
        <w:rPr>
          <w:lang w:eastAsia="zh-CN" w:bidi="hi-IN"/>
        </w:rPr>
        <w:t xml:space="preserve">устанавливаются флажки </w:t>
      </w:r>
      <w:proofErr w:type="spellStart"/>
      <w:r w:rsidRPr="00F65B55">
        <w:rPr>
          <w:lang w:eastAsia="zh-CN" w:bidi="hi-IN"/>
        </w:rPr>
        <w:t>Shared</w:t>
      </w:r>
      <w:proofErr w:type="spellEnd"/>
      <w:r w:rsidRPr="00F65B55">
        <w:rPr>
          <w:lang w:eastAsia="zh-CN" w:bidi="hi-IN"/>
        </w:rPr>
        <w:t xml:space="preserve"> (для доступа с нескольких узлов) и </w:t>
      </w:r>
      <w:proofErr w:type="spellStart"/>
      <w:r w:rsidRPr="00F65B55">
        <w:rPr>
          <w:lang w:eastAsia="zh-CN" w:bidi="hi-IN"/>
        </w:rPr>
        <w:t>Wipe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Removed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Volumes</w:t>
      </w:r>
      <w:proofErr w:type="spellEnd"/>
      <w:r w:rsidRPr="00F65B55">
        <w:rPr>
          <w:lang w:eastAsia="zh-CN" w:bidi="hi-IN"/>
        </w:rPr>
        <w:t>.</w:t>
      </w:r>
    </w:p>
    <w:p w14:paraId="2853B8D2" w14:textId="5B91D74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создания LVM-хранилище становится доступным для размещения виртуальных машин.</w:t>
      </w:r>
    </w:p>
    <w:p w14:paraId="54B040B7" w14:textId="0987C926" w:rsidR="00456C3E" w:rsidRDefault="00456C3E" w:rsidP="00456C3E">
      <w:pPr>
        <w:pStyle w:val="af5"/>
        <w:rPr>
          <w:lang w:eastAsia="zh-CN" w:bidi="hi-IN"/>
        </w:rPr>
      </w:pPr>
      <w:r w:rsidRPr="004E5168">
        <w:rPr>
          <w:noProof/>
        </w:rPr>
        <w:drawing>
          <wp:inline distT="0" distB="0" distL="0" distR="0" wp14:anchorId="393C608A" wp14:editId="5C506EA4">
            <wp:extent cx="5940425" cy="2673350"/>
            <wp:effectExtent l="0" t="0" r="3175" b="0"/>
            <wp:doc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8075" name="Рисунок 1" descr="Изображение выглядит как текст, программное обеспечение, число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5DC7" w14:textId="3109DB62" w:rsidR="00456C3E" w:rsidRDefault="00456C3E" w:rsidP="00456C3E">
      <w:pPr>
        <w:pStyle w:val="af5"/>
        <w:rPr>
          <w:lang w:val="en-US" w:eastAsia="zh-CN" w:bidi="hi-IN"/>
        </w:rPr>
      </w:pPr>
      <w:r>
        <w:rPr>
          <w:lang w:eastAsia="zh-CN" w:bidi="hi-IN"/>
        </w:rPr>
        <w:t xml:space="preserve">Рисунок – создание </w:t>
      </w:r>
      <w:r>
        <w:rPr>
          <w:lang w:val="en-US" w:eastAsia="zh-CN" w:bidi="hi-IN"/>
        </w:rPr>
        <w:t>LVM</w:t>
      </w:r>
    </w:p>
    <w:p w14:paraId="4FB8D877" w14:textId="01552580" w:rsidR="00456C3E" w:rsidRDefault="00456C3E" w:rsidP="00456C3E">
      <w:pPr>
        <w:pStyle w:val="af5"/>
        <w:rPr>
          <w:lang w:val="en-US" w:eastAsia="zh-CN" w:bidi="hi-IN"/>
        </w:rPr>
      </w:pPr>
      <w:r w:rsidRPr="004E5168">
        <w:rPr>
          <w:noProof/>
        </w:rPr>
        <w:drawing>
          <wp:inline distT="0" distB="0" distL="0" distR="0" wp14:anchorId="3A8C51ED" wp14:editId="342FD44E">
            <wp:extent cx="5940425" cy="665480"/>
            <wp:effectExtent l="0" t="0" r="3175" b="1270"/>
            <wp:docPr id="96134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8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127" w14:textId="16CD317B" w:rsidR="00456C3E" w:rsidRDefault="00456C3E" w:rsidP="00456C3E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устройства</w:t>
      </w:r>
    </w:p>
    <w:p w14:paraId="401F4604" w14:textId="78189DCA" w:rsidR="00456C3E" w:rsidRDefault="00456C3E" w:rsidP="00456C3E">
      <w:pPr>
        <w:pStyle w:val="3"/>
      </w:pPr>
      <w:r>
        <w:t xml:space="preserve">Создать копию ВМ из шаблона на </w:t>
      </w:r>
      <w:proofErr w:type="spellStart"/>
      <w:r>
        <w:t>iSCSI</w:t>
      </w:r>
      <w:proofErr w:type="spellEnd"/>
      <w:r>
        <w:t xml:space="preserve"> LVM и сравнить скорость миграции ВМ на локальном хранилище и сетевом хранилище</w:t>
      </w:r>
    </w:p>
    <w:p w14:paraId="66997220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проверки корректности работы сетевого хранилища выполняется клонирование виртуальной машины из шаблона.</w:t>
      </w:r>
    </w:p>
    <w:p w14:paraId="27BC217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В процессе клонирования:</w:t>
      </w:r>
    </w:p>
    <w:p w14:paraId="775BFADC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Выбирается шаблон ВМ, созданный ранее.</w:t>
      </w:r>
    </w:p>
    <w:p w14:paraId="1EB3D212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lastRenderedPageBreak/>
        <w:t xml:space="preserve">В разделе Target Storage указывается </w:t>
      </w:r>
      <w:proofErr w:type="spellStart"/>
      <w:r w:rsidRPr="00F65B55">
        <w:rPr>
          <w:lang w:eastAsia="zh-CN" w:bidi="hi-IN"/>
        </w:rPr>
        <w:t>iSCSI</w:t>
      </w:r>
      <w:proofErr w:type="spellEnd"/>
      <w:r w:rsidRPr="00F65B55">
        <w:rPr>
          <w:lang w:eastAsia="zh-CN" w:bidi="hi-IN"/>
        </w:rPr>
        <w:t xml:space="preserve"> LVM как место размещения.</w:t>
      </w:r>
    </w:p>
    <w:p w14:paraId="738EB1A9" w14:textId="77777777" w:rsidR="00F65B55" w:rsidRPr="00F65B55" w:rsidRDefault="00F65B55" w:rsidP="00F65B55">
      <w:pPr>
        <w:numPr>
          <w:ilvl w:val="0"/>
          <w:numId w:val="42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>В параметрах клонирования задаются имя и режим (</w:t>
      </w:r>
      <w:r w:rsidRPr="00F65B55">
        <w:rPr>
          <w:i/>
          <w:iCs/>
          <w:lang w:eastAsia="zh-CN" w:bidi="hi-IN"/>
        </w:rPr>
        <w:t xml:space="preserve">Full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 xml:space="preserve"> или </w:t>
      </w:r>
      <w:proofErr w:type="spellStart"/>
      <w:r w:rsidRPr="00F65B55">
        <w:rPr>
          <w:i/>
          <w:iCs/>
          <w:lang w:eastAsia="zh-CN" w:bidi="hi-IN"/>
        </w:rPr>
        <w:t>Linked</w:t>
      </w:r>
      <w:proofErr w:type="spellEnd"/>
      <w:r w:rsidRPr="00F65B55">
        <w:rPr>
          <w:i/>
          <w:iCs/>
          <w:lang w:eastAsia="zh-CN" w:bidi="hi-IN"/>
        </w:rPr>
        <w:t xml:space="preserve"> </w:t>
      </w:r>
      <w:proofErr w:type="spellStart"/>
      <w:r w:rsidRPr="00F65B55">
        <w:rPr>
          <w:i/>
          <w:iCs/>
          <w:lang w:eastAsia="zh-CN" w:bidi="hi-IN"/>
        </w:rPr>
        <w:t>clone</w:t>
      </w:r>
      <w:proofErr w:type="spellEnd"/>
      <w:r w:rsidRPr="00F65B55">
        <w:rPr>
          <w:lang w:eastAsia="zh-CN" w:bidi="hi-IN"/>
        </w:rPr>
        <w:t>).</w:t>
      </w:r>
    </w:p>
    <w:p w14:paraId="0D1ED5EB" w14:textId="13FDBD6D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После клонирования ВМ запускается, а затем выполняется офлайн-миграция (</w:t>
      </w:r>
      <w:proofErr w:type="spellStart"/>
      <w:r w:rsidRPr="00F65B55">
        <w:rPr>
          <w:lang w:eastAsia="zh-CN" w:bidi="hi-IN"/>
        </w:rPr>
        <w:t>Offline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migrate</w:t>
      </w:r>
      <w:proofErr w:type="spellEnd"/>
      <w:r w:rsidRPr="00F65B55">
        <w:rPr>
          <w:lang w:eastAsia="zh-CN" w:bidi="hi-IN"/>
        </w:rPr>
        <w:t>) с сетевого хранилища на локальное и обратно.</w:t>
      </w:r>
      <w:r w:rsidRPr="00F65B55">
        <w:rPr>
          <w:lang w:eastAsia="zh-CN" w:bidi="hi-IN"/>
        </w:rPr>
        <w:br/>
        <w:t>При этом измеряется и сравнивается скорость миграции: обычно локальное хранилище обеспечивает немного более высокую скорость, но сетевое даёт преимущества за счёт общей доступности для всех узлов кластера.</w:t>
      </w:r>
    </w:p>
    <w:p w14:paraId="01F94F5D" w14:textId="02BD7550" w:rsidR="00456C3E" w:rsidRDefault="009B2A24" w:rsidP="009B2A24">
      <w:pPr>
        <w:pStyle w:val="af5"/>
        <w:rPr>
          <w:lang w:eastAsia="zh-CN" w:bidi="hi-IN"/>
        </w:rPr>
      </w:pPr>
      <w:r>
        <w:rPr>
          <w:noProof/>
          <w:lang w:eastAsia="zh-CN" w:bidi="hi-IN"/>
        </w:rPr>
        <w:drawing>
          <wp:inline distT="0" distB="0" distL="0" distR="0" wp14:anchorId="7A42BDDD" wp14:editId="0CCC5DAD">
            <wp:extent cx="5937885" cy="2475230"/>
            <wp:effectExtent l="0" t="0" r="5715" b="1270"/>
            <wp:docPr id="117188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5E8E23" w14:textId="6CEB734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Конфигурация клонирования</w:t>
      </w:r>
    </w:p>
    <w:p w14:paraId="588E7CFA" w14:textId="6D5D790E" w:rsidR="009B2A24" w:rsidRDefault="009B2A24" w:rsidP="009B2A24">
      <w:pPr>
        <w:pStyle w:val="af5"/>
        <w:rPr>
          <w:lang w:eastAsia="zh-CN" w:bidi="hi-IN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35FA000E" wp14:editId="52E0D733">
            <wp:extent cx="5940425" cy="6951980"/>
            <wp:effectExtent l="0" t="0" r="3175" b="1270"/>
            <wp:doc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4305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DF60" w14:textId="4141351F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Клонирование ВМ</w:t>
      </w:r>
    </w:p>
    <w:p w14:paraId="75938BDD" w14:textId="61D195C1" w:rsidR="009B2A24" w:rsidRDefault="009B2A24" w:rsidP="009B2A24">
      <w:pPr>
        <w:pStyle w:val="af5"/>
        <w:rPr>
          <w:lang w:eastAsia="zh-CN" w:bidi="hi-IN"/>
        </w:rPr>
      </w:pPr>
      <w:r w:rsidRPr="00593572">
        <w:rPr>
          <w:noProof/>
          <w:lang w:val="en-US"/>
        </w:rPr>
        <w:lastRenderedPageBreak/>
        <w:drawing>
          <wp:inline distT="0" distB="0" distL="0" distR="0" wp14:anchorId="406AFA22" wp14:editId="60DDBEBD">
            <wp:extent cx="5940425" cy="4949190"/>
            <wp:effectExtent l="0" t="0" r="3175" b="3810"/>
            <wp:docPr id="622821409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1409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49DE" w14:textId="627A0F64" w:rsidR="009B2A24" w:rsidRDefault="009B2A24" w:rsidP="009B2A24">
      <w:pPr>
        <w:pStyle w:val="af5"/>
        <w:rPr>
          <w:lang w:eastAsia="zh-CN" w:bidi="hi-IN"/>
        </w:rPr>
      </w:pPr>
      <w:r>
        <w:rPr>
          <w:lang w:eastAsia="zh-CN" w:bidi="hi-IN"/>
        </w:rPr>
        <w:t>Рисунок – Офлайн миграция</w:t>
      </w:r>
    </w:p>
    <w:p w14:paraId="16FDA0D5" w14:textId="4067D589" w:rsidR="007B453F" w:rsidRDefault="007B453F" w:rsidP="007B453F">
      <w:pPr>
        <w:pStyle w:val="3"/>
      </w:pPr>
      <w:r>
        <w:t>Создать резервную копию ВМ на NFS и восстановить ВМ из бэкапа, сравнить скорость восстановления из локального бэкапа и сетевого.</w:t>
      </w:r>
    </w:p>
    <w:p w14:paraId="7CBF70D3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Для защиты данных и проверки скорости восстановления создаётся резервная копия виртуальной машины на NFS-хранилище.</w:t>
      </w:r>
    </w:p>
    <w:p w14:paraId="5758400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Процесс включает:</w:t>
      </w:r>
    </w:p>
    <w:p w14:paraId="6F9CD2E9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В интерфейсе </w:t>
      </w:r>
      <w:proofErr w:type="spellStart"/>
      <w:r w:rsidRPr="00F65B55">
        <w:rPr>
          <w:lang w:eastAsia="zh-CN" w:bidi="hi-IN"/>
        </w:rPr>
        <w:t>Proxmox</w:t>
      </w:r>
      <w:proofErr w:type="spellEnd"/>
      <w:r w:rsidRPr="00F65B55">
        <w:rPr>
          <w:lang w:eastAsia="zh-CN" w:bidi="hi-IN"/>
        </w:rPr>
        <w:t xml:space="preserve"> выбирается нужная ВМ.</w:t>
      </w:r>
    </w:p>
    <w:p w14:paraId="6E541F57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Через меню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→ </w:t>
      </w:r>
      <w:proofErr w:type="spellStart"/>
      <w:r w:rsidRPr="00F65B55">
        <w:rPr>
          <w:lang w:eastAsia="zh-CN" w:bidi="hi-IN"/>
        </w:rPr>
        <w:t>Backup</w:t>
      </w:r>
      <w:proofErr w:type="spellEnd"/>
      <w:r w:rsidRPr="00F65B55">
        <w:rPr>
          <w:lang w:eastAsia="zh-CN" w:bidi="hi-IN"/>
        </w:rPr>
        <w:t xml:space="preserve"> </w:t>
      </w:r>
      <w:proofErr w:type="spellStart"/>
      <w:r w:rsidRPr="00F65B55">
        <w:rPr>
          <w:lang w:eastAsia="zh-CN" w:bidi="hi-IN"/>
        </w:rPr>
        <w:t>now</w:t>
      </w:r>
      <w:proofErr w:type="spellEnd"/>
      <w:r w:rsidRPr="00F65B55">
        <w:rPr>
          <w:lang w:eastAsia="zh-CN" w:bidi="hi-IN"/>
        </w:rPr>
        <w:t xml:space="preserve"> задаются параметры: тип (</w:t>
      </w:r>
      <w:proofErr w:type="spellStart"/>
      <w:r w:rsidRPr="00F65B55">
        <w:rPr>
          <w:lang w:eastAsia="zh-CN" w:bidi="hi-IN"/>
        </w:rPr>
        <w:t>snapshot</w:t>
      </w:r>
      <w:proofErr w:type="spellEnd"/>
      <w:r w:rsidRPr="00F65B55">
        <w:rPr>
          <w:lang w:eastAsia="zh-CN" w:bidi="hi-IN"/>
        </w:rPr>
        <w:t>), целевое хранилище — NFS.</w:t>
      </w:r>
    </w:p>
    <w:p w14:paraId="2C433F9F" w14:textId="77777777" w:rsidR="00F65B55" w:rsidRPr="00F65B55" w:rsidRDefault="00F65B55" w:rsidP="00F65B55">
      <w:pPr>
        <w:numPr>
          <w:ilvl w:val="0"/>
          <w:numId w:val="43"/>
        </w:numPr>
        <w:ind w:left="0" w:firstLine="720"/>
        <w:rPr>
          <w:lang w:eastAsia="zh-CN" w:bidi="hi-IN"/>
        </w:rPr>
      </w:pPr>
      <w:r w:rsidRPr="00F65B55">
        <w:rPr>
          <w:lang w:eastAsia="zh-CN" w:bidi="hi-IN"/>
        </w:rPr>
        <w:t xml:space="preserve">После завершения создаётся файл резервной копии </w:t>
      </w:r>
      <w:proofErr w:type="gramStart"/>
      <w:r w:rsidRPr="00F65B55">
        <w:rPr>
          <w:lang w:eastAsia="zh-CN" w:bidi="hi-IN"/>
        </w:rPr>
        <w:t xml:space="preserve">формата </w:t>
      </w:r>
      <w:r w:rsidRPr="00F65B55">
        <w:rPr>
          <w:i/>
          <w:iCs/>
          <w:lang w:eastAsia="zh-CN" w:bidi="hi-IN"/>
        </w:rPr>
        <w:t>.</w:t>
      </w:r>
      <w:proofErr w:type="spellStart"/>
      <w:proofErr w:type="gramEnd"/>
      <w:r w:rsidRPr="00F65B55">
        <w:rPr>
          <w:i/>
          <w:iCs/>
          <w:lang w:eastAsia="zh-CN" w:bidi="hi-IN"/>
        </w:rPr>
        <w:t>vma.zst</w:t>
      </w:r>
      <w:proofErr w:type="spellEnd"/>
      <w:r w:rsidRPr="00F65B55">
        <w:rPr>
          <w:lang w:eastAsia="zh-CN" w:bidi="hi-IN"/>
        </w:rPr>
        <w:t>.</w:t>
      </w:r>
    </w:p>
    <w:p w14:paraId="2AEC89B5" w14:textId="77777777" w:rsidR="00F65B55" w:rsidRPr="00F65B55" w:rsidRDefault="00F65B55" w:rsidP="00F65B55">
      <w:pPr>
        <w:rPr>
          <w:lang w:eastAsia="zh-CN" w:bidi="hi-IN"/>
        </w:rPr>
      </w:pPr>
      <w:r w:rsidRPr="00F65B55">
        <w:rPr>
          <w:lang w:eastAsia="zh-CN" w:bidi="hi-IN"/>
        </w:rPr>
        <w:t>Далее выполняется восстановление (</w:t>
      </w:r>
      <w:proofErr w:type="spellStart"/>
      <w:r w:rsidRPr="00F65B55">
        <w:rPr>
          <w:lang w:eastAsia="zh-CN" w:bidi="hi-IN"/>
        </w:rPr>
        <w:t>Restore</w:t>
      </w:r>
      <w:proofErr w:type="spellEnd"/>
      <w:r w:rsidRPr="00F65B55">
        <w:rPr>
          <w:lang w:eastAsia="zh-CN" w:bidi="hi-IN"/>
        </w:rPr>
        <w:t>) из NFS и из локального хранилища для сравнения времени выполнения.</w:t>
      </w:r>
      <w:r w:rsidRPr="00F65B55">
        <w:rPr>
          <w:lang w:eastAsia="zh-CN" w:bidi="hi-IN"/>
        </w:rPr>
        <w:br/>
        <w:t xml:space="preserve">Обычно восстановление с локального хранилища проходит быстрее, однако </w:t>
      </w:r>
      <w:r w:rsidRPr="00F65B55">
        <w:rPr>
          <w:lang w:eastAsia="zh-CN" w:bidi="hi-IN"/>
        </w:rPr>
        <w:lastRenderedPageBreak/>
        <w:t>использование NFS даёт преимущество — бэкапы доступны всем узлам и не требуют копирования.</w:t>
      </w:r>
    </w:p>
    <w:p w14:paraId="135D2F31" w14:textId="45F27D47" w:rsidR="00F65B55" w:rsidRP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Создание резервной копии ВМ на NFS</w:t>
      </w:r>
    </w:p>
    <w:p w14:paraId="7FC98E54" w14:textId="51EE81B2" w:rsidR="00F65B55" w:rsidRPr="00F65B55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Восстановление ВМ из резервной копии с NFS</w:t>
      </w:r>
    </w:p>
    <w:p w14:paraId="0FF026A8" w14:textId="72661989" w:rsidR="007B453F" w:rsidRDefault="00F65B55" w:rsidP="00F65B55">
      <w:pPr>
        <w:pStyle w:val="af5"/>
        <w:rPr>
          <w:lang w:eastAsia="zh-CN" w:bidi="hi-IN"/>
        </w:rPr>
      </w:pPr>
      <w:r w:rsidRPr="00F65B55">
        <w:rPr>
          <w:lang w:eastAsia="zh-CN" w:bidi="hi-IN"/>
        </w:rPr>
        <w:t>Рисунок – Сравнение скорости восстановления из локального и сетевого хранилищ</w:t>
      </w:r>
    </w:p>
    <w:p w14:paraId="3560A339" w14:textId="77777777" w:rsidR="00F65B55" w:rsidRPr="00F65B55" w:rsidRDefault="00F65B55" w:rsidP="00F65B55">
      <w:pPr>
        <w:pStyle w:val="af5"/>
        <w:rPr>
          <w:lang w:eastAsia="zh-CN" w:bidi="hi-IN"/>
        </w:rPr>
      </w:pPr>
    </w:p>
    <w:sectPr w:rsidR="00F65B55" w:rsidRPr="00F65B55" w:rsidSect="00C71B45">
      <w:footerReference w:type="default" r:id="rId41"/>
      <w:footerReference w:type="first" r:id="rId42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AF83F5" w14:textId="77777777" w:rsidR="0029730E" w:rsidRDefault="0029730E" w:rsidP="009E241C">
      <w:pPr>
        <w:spacing w:line="240" w:lineRule="auto"/>
      </w:pPr>
      <w:r>
        <w:separator/>
      </w:r>
    </w:p>
  </w:endnote>
  <w:endnote w:type="continuationSeparator" w:id="0">
    <w:p w14:paraId="06259F6E" w14:textId="77777777" w:rsidR="0029730E" w:rsidRDefault="0029730E" w:rsidP="009E24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roid Sans Fallback">
    <w:altName w:val="Times New Roman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Times New Roman"/>
    <w:charset w:val="01"/>
    <w:family w:val="auto"/>
    <w:pitch w:val="default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4473120"/>
      <w:docPartObj>
        <w:docPartGallery w:val="Page Numbers (Bottom of Page)"/>
        <w:docPartUnique/>
      </w:docPartObj>
    </w:sdtPr>
    <w:sdtContent>
      <w:p w14:paraId="690547A6" w14:textId="77777777" w:rsidR="00397A90" w:rsidRDefault="00000000">
        <w:pPr>
          <w:pStyle w:val="ac"/>
          <w:ind w:firstLine="0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>
          <w:rPr>
            <w:noProof/>
            <w:sz w:val="22"/>
          </w:rPr>
          <w:t>8</w:t>
        </w:r>
        <w:r>
          <w:rPr>
            <w:sz w:val="22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EA9F9" w14:textId="77777777" w:rsidR="00397A90" w:rsidRDefault="00397A90">
    <w:pPr>
      <w:pStyle w:val="ac"/>
      <w:ind w:firstLine="0"/>
      <w:jc w:val="cen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E75ABE" w14:textId="77777777" w:rsidR="0029730E" w:rsidRDefault="0029730E" w:rsidP="009E241C">
      <w:pPr>
        <w:spacing w:line="240" w:lineRule="auto"/>
      </w:pPr>
      <w:r>
        <w:separator/>
      </w:r>
    </w:p>
  </w:footnote>
  <w:footnote w:type="continuationSeparator" w:id="0">
    <w:p w14:paraId="395B07A7" w14:textId="77777777" w:rsidR="0029730E" w:rsidRDefault="0029730E" w:rsidP="009E24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B1F60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455F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406166"/>
    <w:multiLevelType w:val="hybridMultilevel"/>
    <w:tmpl w:val="C7826C76"/>
    <w:lvl w:ilvl="0" w:tplc="50508E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5B1E71"/>
    <w:multiLevelType w:val="hybridMultilevel"/>
    <w:tmpl w:val="FDAC4178"/>
    <w:lvl w:ilvl="0" w:tplc="9C829F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0C503C"/>
    <w:multiLevelType w:val="hybridMultilevel"/>
    <w:tmpl w:val="BA6AE29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1F8340E"/>
    <w:multiLevelType w:val="multilevel"/>
    <w:tmpl w:val="70D03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5E00F9"/>
    <w:multiLevelType w:val="hybridMultilevel"/>
    <w:tmpl w:val="6BF8A800"/>
    <w:lvl w:ilvl="0" w:tplc="9CD66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D14E0"/>
    <w:multiLevelType w:val="hybridMultilevel"/>
    <w:tmpl w:val="44DCFC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3CA1536"/>
    <w:multiLevelType w:val="multilevel"/>
    <w:tmpl w:val="B9687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914671"/>
    <w:multiLevelType w:val="hybridMultilevel"/>
    <w:tmpl w:val="4B16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113AE"/>
    <w:multiLevelType w:val="multilevel"/>
    <w:tmpl w:val="33140CD4"/>
    <w:lvl w:ilvl="0">
      <w:start w:val="1"/>
      <w:numFmt w:val="decimal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99B1CF3"/>
    <w:multiLevelType w:val="multilevel"/>
    <w:tmpl w:val="DEB43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806D84"/>
    <w:multiLevelType w:val="multilevel"/>
    <w:tmpl w:val="7B1EB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E3D79"/>
    <w:multiLevelType w:val="hybridMultilevel"/>
    <w:tmpl w:val="30047C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5730B1"/>
    <w:multiLevelType w:val="hybridMultilevel"/>
    <w:tmpl w:val="540473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4851A9"/>
    <w:multiLevelType w:val="hybridMultilevel"/>
    <w:tmpl w:val="15DAA0FA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0B7AB0"/>
    <w:multiLevelType w:val="hybridMultilevel"/>
    <w:tmpl w:val="2E7259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4E5BC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D62E2"/>
    <w:multiLevelType w:val="hybridMultilevel"/>
    <w:tmpl w:val="42E479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8A075C4"/>
    <w:multiLevelType w:val="multilevel"/>
    <w:tmpl w:val="8340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F45E92"/>
    <w:multiLevelType w:val="multilevel"/>
    <w:tmpl w:val="C864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D87FA2"/>
    <w:multiLevelType w:val="hybridMultilevel"/>
    <w:tmpl w:val="70861E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CA0FB6"/>
    <w:multiLevelType w:val="multilevel"/>
    <w:tmpl w:val="BFACD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9C23C3"/>
    <w:multiLevelType w:val="multilevel"/>
    <w:tmpl w:val="34809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277B25"/>
    <w:multiLevelType w:val="hybridMultilevel"/>
    <w:tmpl w:val="F11C743E"/>
    <w:lvl w:ilvl="0" w:tplc="50508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0508E5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EE2ABE"/>
    <w:multiLevelType w:val="hybridMultilevel"/>
    <w:tmpl w:val="E5F0D1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EE665B"/>
    <w:multiLevelType w:val="hybridMultilevel"/>
    <w:tmpl w:val="5D86362E"/>
    <w:lvl w:ilvl="0" w:tplc="A85EC6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07E09A8"/>
    <w:multiLevelType w:val="hybridMultilevel"/>
    <w:tmpl w:val="4516BB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827293"/>
    <w:multiLevelType w:val="hybridMultilevel"/>
    <w:tmpl w:val="82542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5BF21AC"/>
    <w:multiLevelType w:val="hybridMultilevel"/>
    <w:tmpl w:val="1408C4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EE39ED"/>
    <w:multiLevelType w:val="hybridMultilevel"/>
    <w:tmpl w:val="15FA5B86"/>
    <w:lvl w:ilvl="0" w:tplc="39889C6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002963"/>
    <w:multiLevelType w:val="multilevel"/>
    <w:tmpl w:val="CB309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1E3E3A"/>
    <w:multiLevelType w:val="hybridMultilevel"/>
    <w:tmpl w:val="D054C59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77566347"/>
    <w:multiLevelType w:val="hybridMultilevel"/>
    <w:tmpl w:val="E06EA10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7B402657"/>
    <w:multiLevelType w:val="hybridMultilevel"/>
    <w:tmpl w:val="414C4D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7B566E"/>
    <w:multiLevelType w:val="multilevel"/>
    <w:tmpl w:val="605CFEBA"/>
    <w:lvl w:ilvl="0">
      <w:start w:val="1"/>
      <w:numFmt w:val="decimal"/>
      <w:pStyle w:val="a"/>
      <w:suff w:val="space"/>
      <w:lvlText w:val="%1"/>
      <w:lvlJc w:val="left"/>
      <w:pPr>
        <w:ind w:left="-709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45965779">
    <w:abstractNumId w:val="24"/>
  </w:num>
  <w:num w:numId="2" w16cid:durableId="1203590824">
    <w:abstractNumId w:val="0"/>
  </w:num>
  <w:num w:numId="3" w16cid:durableId="373892793">
    <w:abstractNumId w:val="15"/>
  </w:num>
  <w:num w:numId="4" w16cid:durableId="582372677">
    <w:abstractNumId w:val="1"/>
  </w:num>
  <w:num w:numId="5" w16cid:durableId="580917646">
    <w:abstractNumId w:val="2"/>
  </w:num>
  <w:num w:numId="6" w16cid:durableId="739133416">
    <w:abstractNumId w:val="23"/>
  </w:num>
  <w:num w:numId="7" w16cid:durableId="736441645">
    <w:abstractNumId w:val="6"/>
  </w:num>
  <w:num w:numId="8" w16cid:durableId="1370030234">
    <w:abstractNumId w:val="17"/>
  </w:num>
  <w:num w:numId="9" w16cid:durableId="1448086367">
    <w:abstractNumId w:val="35"/>
  </w:num>
  <w:num w:numId="10" w16cid:durableId="262810773">
    <w:abstractNumId w:val="12"/>
  </w:num>
  <w:num w:numId="11" w16cid:durableId="899051698">
    <w:abstractNumId w:val="11"/>
  </w:num>
  <w:num w:numId="12" w16cid:durableId="2125804398">
    <w:abstractNumId w:val="9"/>
  </w:num>
  <w:num w:numId="13" w16cid:durableId="84616158">
    <w:abstractNumId w:val="4"/>
  </w:num>
  <w:num w:numId="14" w16cid:durableId="917443197">
    <w:abstractNumId w:val="4"/>
  </w:num>
  <w:num w:numId="15" w16cid:durableId="952695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1268439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65351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35738953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8950587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54073688">
    <w:abstractNumId w:val="8"/>
  </w:num>
  <w:num w:numId="21" w16cid:durableId="1242906757">
    <w:abstractNumId w:val="28"/>
  </w:num>
  <w:num w:numId="22" w16cid:durableId="2876616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7594694">
    <w:abstractNumId w:val="32"/>
  </w:num>
  <w:num w:numId="24" w16cid:durableId="1373845190">
    <w:abstractNumId w:val="33"/>
  </w:num>
  <w:num w:numId="25" w16cid:durableId="993534610">
    <w:abstractNumId w:val="29"/>
  </w:num>
  <w:num w:numId="26" w16cid:durableId="616714593">
    <w:abstractNumId w:val="21"/>
  </w:num>
  <w:num w:numId="27" w16cid:durableId="1383365082">
    <w:abstractNumId w:val="34"/>
  </w:num>
  <w:num w:numId="28" w16cid:durableId="538510469">
    <w:abstractNumId w:val="10"/>
  </w:num>
  <w:num w:numId="29" w16cid:durableId="269093085">
    <w:abstractNumId w:val="18"/>
  </w:num>
  <w:num w:numId="30" w16cid:durableId="124854549">
    <w:abstractNumId w:val="3"/>
  </w:num>
  <w:num w:numId="31" w16cid:durableId="471408290">
    <w:abstractNumId w:val="26"/>
  </w:num>
  <w:num w:numId="32" w16cid:durableId="311182441">
    <w:abstractNumId w:val="7"/>
  </w:num>
  <w:num w:numId="33" w16cid:durableId="976035481">
    <w:abstractNumId w:val="30"/>
  </w:num>
  <w:num w:numId="34" w16cid:durableId="2023318416">
    <w:abstractNumId w:val="27"/>
  </w:num>
  <w:num w:numId="35" w16cid:durableId="1608612766">
    <w:abstractNumId w:val="13"/>
  </w:num>
  <w:num w:numId="36" w16cid:durableId="81729705">
    <w:abstractNumId w:val="19"/>
  </w:num>
  <w:num w:numId="37" w16cid:durableId="325787224">
    <w:abstractNumId w:val="14"/>
  </w:num>
  <w:num w:numId="38" w16cid:durableId="1121680408">
    <w:abstractNumId w:val="5"/>
  </w:num>
  <w:num w:numId="39" w16cid:durableId="190996548">
    <w:abstractNumId w:val="25"/>
  </w:num>
  <w:num w:numId="40" w16cid:durableId="2126581350">
    <w:abstractNumId w:val="31"/>
  </w:num>
  <w:num w:numId="41" w16cid:durableId="1110127931">
    <w:abstractNumId w:val="16"/>
  </w:num>
  <w:num w:numId="42" w16cid:durableId="1099109121">
    <w:abstractNumId w:val="22"/>
  </w:num>
  <w:num w:numId="43" w16cid:durableId="45036930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attachedTemplate r:id="rId1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B0C"/>
    <w:rsid w:val="0002764F"/>
    <w:rsid w:val="00041E78"/>
    <w:rsid w:val="000432F9"/>
    <w:rsid w:val="0004690E"/>
    <w:rsid w:val="00057229"/>
    <w:rsid w:val="000723CE"/>
    <w:rsid w:val="000931F0"/>
    <w:rsid w:val="00096692"/>
    <w:rsid w:val="000A204F"/>
    <w:rsid w:val="000B1819"/>
    <w:rsid w:val="000B2708"/>
    <w:rsid w:val="000B4D67"/>
    <w:rsid w:val="000B66FE"/>
    <w:rsid w:val="000D0C3C"/>
    <w:rsid w:val="000F5BB7"/>
    <w:rsid w:val="00114AE4"/>
    <w:rsid w:val="001173CB"/>
    <w:rsid w:val="00121F02"/>
    <w:rsid w:val="00132AEF"/>
    <w:rsid w:val="00132B94"/>
    <w:rsid w:val="001376E6"/>
    <w:rsid w:val="00141A81"/>
    <w:rsid w:val="001420E5"/>
    <w:rsid w:val="001726DD"/>
    <w:rsid w:val="00175B6E"/>
    <w:rsid w:val="00175E98"/>
    <w:rsid w:val="0019537C"/>
    <w:rsid w:val="001A1E28"/>
    <w:rsid w:val="001C0F6C"/>
    <w:rsid w:val="001C28B4"/>
    <w:rsid w:val="001D61BB"/>
    <w:rsid w:val="001F068F"/>
    <w:rsid w:val="0021170C"/>
    <w:rsid w:val="00213301"/>
    <w:rsid w:val="00262F0D"/>
    <w:rsid w:val="00264A1A"/>
    <w:rsid w:val="002835CA"/>
    <w:rsid w:val="002846A0"/>
    <w:rsid w:val="00284D74"/>
    <w:rsid w:val="00293E58"/>
    <w:rsid w:val="0029730E"/>
    <w:rsid w:val="002B5FD2"/>
    <w:rsid w:val="002C34A4"/>
    <w:rsid w:val="002D630F"/>
    <w:rsid w:val="002E4052"/>
    <w:rsid w:val="002E57A4"/>
    <w:rsid w:val="002F3F4E"/>
    <w:rsid w:val="003020AB"/>
    <w:rsid w:val="00305889"/>
    <w:rsid w:val="00306E42"/>
    <w:rsid w:val="0032675E"/>
    <w:rsid w:val="003734CE"/>
    <w:rsid w:val="00397A90"/>
    <w:rsid w:val="003A0882"/>
    <w:rsid w:val="003B0A14"/>
    <w:rsid w:val="003B4E87"/>
    <w:rsid w:val="003D5FC9"/>
    <w:rsid w:val="003F3A5E"/>
    <w:rsid w:val="003F583F"/>
    <w:rsid w:val="00401344"/>
    <w:rsid w:val="00402C66"/>
    <w:rsid w:val="004044B8"/>
    <w:rsid w:val="004113D6"/>
    <w:rsid w:val="004149B3"/>
    <w:rsid w:val="00416C04"/>
    <w:rsid w:val="00424474"/>
    <w:rsid w:val="00430B0C"/>
    <w:rsid w:val="0044386D"/>
    <w:rsid w:val="00456C3E"/>
    <w:rsid w:val="00476D22"/>
    <w:rsid w:val="004970CF"/>
    <w:rsid w:val="004A361A"/>
    <w:rsid w:val="004A6D8F"/>
    <w:rsid w:val="004A7F7F"/>
    <w:rsid w:val="004D41EA"/>
    <w:rsid w:val="004D4AF9"/>
    <w:rsid w:val="004E29FE"/>
    <w:rsid w:val="004F2ABF"/>
    <w:rsid w:val="00503803"/>
    <w:rsid w:val="0050534D"/>
    <w:rsid w:val="00522E95"/>
    <w:rsid w:val="005231CF"/>
    <w:rsid w:val="00560284"/>
    <w:rsid w:val="00572656"/>
    <w:rsid w:val="005905CE"/>
    <w:rsid w:val="0059089D"/>
    <w:rsid w:val="00590944"/>
    <w:rsid w:val="005C530E"/>
    <w:rsid w:val="005E15D0"/>
    <w:rsid w:val="005E4761"/>
    <w:rsid w:val="005F62D7"/>
    <w:rsid w:val="00604FF0"/>
    <w:rsid w:val="00611D7C"/>
    <w:rsid w:val="00613B3A"/>
    <w:rsid w:val="006165FA"/>
    <w:rsid w:val="006343F4"/>
    <w:rsid w:val="0064100B"/>
    <w:rsid w:val="00672C75"/>
    <w:rsid w:val="00675CE4"/>
    <w:rsid w:val="00682895"/>
    <w:rsid w:val="006873F3"/>
    <w:rsid w:val="00694FB1"/>
    <w:rsid w:val="00695930"/>
    <w:rsid w:val="006A20CE"/>
    <w:rsid w:val="006C22C1"/>
    <w:rsid w:val="006C25EF"/>
    <w:rsid w:val="006C66AC"/>
    <w:rsid w:val="006E66F0"/>
    <w:rsid w:val="00703CFC"/>
    <w:rsid w:val="00713363"/>
    <w:rsid w:val="00720F20"/>
    <w:rsid w:val="00736E3F"/>
    <w:rsid w:val="00746B4B"/>
    <w:rsid w:val="00760277"/>
    <w:rsid w:val="00774165"/>
    <w:rsid w:val="00775098"/>
    <w:rsid w:val="0079261E"/>
    <w:rsid w:val="007A44FE"/>
    <w:rsid w:val="007B453F"/>
    <w:rsid w:val="007E63EC"/>
    <w:rsid w:val="00802133"/>
    <w:rsid w:val="00803B7E"/>
    <w:rsid w:val="00804139"/>
    <w:rsid w:val="0082118E"/>
    <w:rsid w:val="008220F3"/>
    <w:rsid w:val="00830FE3"/>
    <w:rsid w:val="008421AA"/>
    <w:rsid w:val="00850B4C"/>
    <w:rsid w:val="00857DA4"/>
    <w:rsid w:val="00881DDF"/>
    <w:rsid w:val="00887A57"/>
    <w:rsid w:val="008C0618"/>
    <w:rsid w:val="008D2A2A"/>
    <w:rsid w:val="008E1DB5"/>
    <w:rsid w:val="009012D6"/>
    <w:rsid w:val="00911A3F"/>
    <w:rsid w:val="009174B2"/>
    <w:rsid w:val="009368C6"/>
    <w:rsid w:val="009452DE"/>
    <w:rsid w:val="00954847"/>
    <w:rsid w:val="009708EF"/>
    <w:rsid w:val="00973B47"/>
    <w:rsid w:val="0098029A"/>
    <w:rsid w:val="00985242"/>
    <w:rsid w:val="00992595"/>
    <w:rsid w:val="009A5667"/>
    <w:rsid w:val="009B08F7"/>
    <w:rsid w:val="009B2A24"/>
    <w:rsid w:val="009B51F7"/>
    <w:rsid w:val="009D11E7"/>
    <w:rsid w:val="009E241C"/>
    <w:rsid w:val="00A111F3"/>
    <w:rsid w:val="00A308BC"/>
    <w:rsid w:val="00A3205E"/>
    <w:rsid w:val="00A346C7"/>
    <w:rsid w:val="00A3564A"/>
    <w:rsid w:val="00A61A56"/>
    <w:rsid w:val="00A7314D"/>
    <w:rsid w:val="00A81D7D"/>
    <w:rsid w:val="00A82134"/>
    <w:rsid w:val="00AA0CF4"/>
    <w:rsid w:val="00AA0F56"/>
    <w:rsid w:val="00AB14B6"/>
    <w:rsid w:val="00AD63D8"/>
    <w:rsid w:val="00AD6E45"/>
    <w:rsid w:val="00AE5E15"/>
    <w:rsid w:val="00AF5003"/>
    <w:rsid w:val="00B1239F"/>
    <w:rsid w:val="00B12989"/>
    <w:rsid w:val="00B1409F"/>
    <w:rsid w:val="00B2160F"/>
    <w:rsid w:val="00B21B57"/>
    <w:rsid w:val="00B23137"/>
    <w:rsid w:val="00B4731A"/>
    <w:rsid w:val="00B63682"/>
    <w:rsid w:val="00B702B6"/>
    <w:rsid w:val="00B82381"/>
    <w:rsid w:val="00B94636"/>
    <w:rsid w:val="00BB33A8"/>
    <w:rsid w:val="00BC2C77"/>
    <w:rsid w:val="00BE21EF"/>
    <w:rsid w:val="00BE53BC"/>
    <w:rsid w:val="00C23F2A"/>
    <w:rsid w:val="00C409E6"/>
    <w:rsid w:val="00C50B1C"/>
    <w:rsid w:val="00C548B5"/>
    <w:rsid w:val="00C563A7"/>
    <w:rsid w:val="00C70488"/>
    <w:rsid w:val="00C71B45"/>
    <w:rsid w:val="00C924B7"/>
    <w:rsid w:val="00CB15BE"/>
    <w:rsid w:val="00CB7695"/>
    <w:rsid w:val="00CC2332"/>
    <w:rsid w:val="00CD0053"/>
    <w:rsid w:val="00CD2AF9"/>
    <w:rsid w:val="00CF4695"/>
    <w:rsid w:val="00CF590B"/>
    <w:rsid w:val="00D002F8"/>
    <w:rsid w:val="00D076E6"/>
    <w:rsid w:val="00D1185C"/>
    <w:rsid w:val="00D13578"/>
    <w:rsid w:val="00D263E6"/>
    <w:rsid w:val="00D52270"/>
    <w:rsid w:val="00D75352"/>
    <w:rsid w:val="00D77325"/>
    <w:rsid w:val="00D91ABD"/>
    <w:rsid w:val="00D946F1"/>
    <w:rsid w:val="00DA11BB"/>
    <w:rsid w:val="00DB150D"/>
    <w:rsid w:val="00DD5A5D"/>
    <w:rsid w:val="00DD7BA2"/>
    <w:rsid w:val="00E255D2"/>
    <w:rsid w:val="00E32D44"/>
    <w:rsid w:val="00E40EE2"/>
    <w:rsid w:val="00E4258E"/>
    <w:rsid w:val="00E43C76"/>
    <w:rsid w:val="00E44488"/>
    <w:rsid w:val="00E5182F"/>
    <w:rsid w:val="00E57CD5"/>
    <w:rsid w:val="00E623C3"/>
    <w:rsid w:val="00E82BE6"/>
    <w:rsid w:val="00EB3A38"/>
    <w:rsid w:val="00F04843"/>
    <w:rsid w:val="00F16674"/>
    <w:rsid w:val="00F40189"/>
    <w:rsid w:val="00F479F7"/>
    <w:rsid w:val="00F65B55"/>
    <w:rsid w:val="00F67AA0"/>
    <w:rsid w:val="00F91AF3"/>
    <w:rsid w:val="00F9337D"/>
    <w:rsid w:val="00FB33DB"/>
    <w:rsid w:val="00FB5D6A"/>
    <w:rsid w:val="00FB7ED5"/>
    <w:rsid w:val="00FC3FB4"/>
    <w:rsid w:val="00FE75E1"/>
    <w:rsid w:val="00FF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1EC144"/>
  <w15:chartTrackingRefBased/>
  <w15:docId w15:val="{44290A1E-D445-4E7F-99F1-7FE4FBA78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4258E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">
    <w:name w:val="heading 1"/>
    <w:basedOn w:val="a0"/>
    <w:next w:val="a0"/>
    <w:link w:val="10"/>
    <w:uiPriority w:val="9"/>
    <w:rsid w:val="000469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1"/>
    <w:next w:val="a0"/>
    <w:link w:val="20"/>
    <w:uiPriority w:val="9"/>
    <w:unhideWhenUsed/>
    <w:qFormat/>
    <w:rsid w:val="00132AEF"/>
    <w:pPr>
      <w:keepNext/>
      <w:numPr>
        <w:ilvl w:val="1"/>
        <w:numId w:val="9"/>
      </w:numPr>
      <w:suppressAutoHyphens/>
      <w:spacing w:before="480" w:after="240"/>
      <w:outlineLvl w:val="1"/>
    </w:pPr>
    <w:rPr>
      <w:b/>
      <w:bCs/>
      <w:sz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1726DD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b/>
      <w:bCs/>
      <w:szCs w:val="28"/>
      <w:lang w:eastAsia="zh-CN" w:bidi="hi-IN"/>
    </w:rPr>
  </w:style>
  <w:style w:type="paragraph" w:styleId="4">
    <w:name w:val="heading 4"/>
    <w:basedOn w:val="a0"/>
    <w:next w:val="a0"/>
    <w:link w:val="40"/>
    <w:uiPriority w:val="9"/>
    <w:unhideWhenUsed/>
    <w:qFormat/>
    <w:rsid w:val="000469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0469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4690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4690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4690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4690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0469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2"/>
    <w:link w:val="2"/>
    <w:uiPriority w:val="9"/>
    <w:rsid w:val="00132AEF"/>
    <w:rPr>
      <w:rFonts w:ascii="Times New Roman" w:hAnsi="Times New Roman"/>
      <w:b/>
      <w:bCs/>
      <w:kern w:val="0"/>
      <w:sz w:val="32"/>
      <w:szCs w:val="22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726DD"/>
    <w:rPr>
      <w:rFonts w:ascii="Times New Roman" w:eastAsiaTheme="majorEastAsia" w:hAnsi="Times New Roman" w:cstheme="majorBidi"/>
      <w:b/>
      <w:bCs/>
      <w:kern w:val="0"/>
      <w:sz w:val="28"/>
      <w:szCs w:val="28"/>
      <w:lang w:eastAsia="zh-CN" w:bidi="hi-IN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04690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04690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04690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04690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04690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04690E"/>
    <w:rPr>
      <w:rFonts w:eastAsiaTheme="majorEastAsia" w:cstheme="majorBidi"/>
      <w:color w:val="272727" w:themeColor="text1" w:themeTint="D8"/>
    </w:rPr>
  </w:style>
  <w:style w:type="paragraph" w:styleId="a">
    <w:name w:val="Title"/>
    <w:basedOn w:val="a0"/>
    <w:next w:val="a0"/>
    <w:link w:val="a5"/>
    <w:uiPriority w:val="10"/>
    <w:qFormat/>
    <w:rsid w:val="00132AEF"/>
    <w:pPr>
      <w:keepNext/>
      <w:pageBreakBefore/>
      <w:numPr>
        <w:numId w:val="9"/>
      </w:numPr>
      <w:spacing w:after="240"/>
      <w:contextualSpacing/>
      <w:jc w:val="left"/>
      <w:outlineLvl w:val="0"/>
    </w:pPr>
    <w:rPr>
      <w:rFonts w:eastAsiaTheme="majorEastAsia" w:cstheme="majorBidi"/>
      <w:b/>
      <w:caps/>
      <w:spacing w:val="-10"/>
      <w:kern w:val="28"/>
      <w:sz w:val="36"/>
      <w:szCs w:val="56"/>
      <w14:ligatures w14:val="standardContextual"/>
    </w:rPr>
  </w:style>
  <w:style w:type="character" w:customStyle="1" w:styleId="a5">
    <w:name w:val="Заголовок Знак"/>
    <w:basedOn w:val="a2"/>
    <w:link w:val="a"/>
    <w:uiPriority w:val="10"/>
    <w:rsid w:val="00132AEF"/>
    <w:rPr>
      <w:rFonts w:ascii="Times New Roman" w:eastAsiaTheme="majorEastAsia" w:hAnsi="Times New Roman" w:cstheme="majorBidi"/>
      <w:b/>
      <w:caps/>
      <w:spacing w:val="-10"/>
      <w:kern w:val="28"/>
      <w:sz w:val="3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04690E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2"/>
    <w:link w:val="a6"/>
    <w:uiPriority w:val="11"/>
    <w:rsid w:val="000469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0469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04690E"/>
    <w:rPr>
      <w:i/>
      <w:iCs/>
      <w:color w:val="404040" w:themeColor="text1" w:themeTint="BF"/>
    </w:rPr>
  </w:style>
  <w:style w:type="paragraph" w:styleId="a1">
    <w:name w:val="List Paragraph"/>
    <w:basedOn w:val="a0"/>
    <w:uiPriority w:val="34"/>
    <w:qFormat/>
    <w:rsid w:val="0004690E"/>
    <w:pPr>
      <w:ind w:left="720"/>
      <w:contextualSpacing/>
    </w:pPr>
  </w:style>
  <w:style w:type="character" w:styleId="a8">
    <w:name w:val="Intense Emphasis"/>
    <w:basedOn w:val="a2"/>
    <w:uiPriority w:val="21"/>
    <w:qFormat/>
    <w:rsid w:val="0004690E"/>
    <w:rPr>
      <w:i/>
      <w:iCs/>
      <w:color w:val="0F4761" w:themeColor="accent1" w:themeShade="BF"/>
    </w:rPr>
  </w:style>
  <w:style w:type="paragraph" w:styleId="a9">
    <w:name w:val="Intense Quote"/>
    <w:basedOn w:val="a0"/>
    <w:next w:val="a0"/>
    <w:link w:val="aa"/>
    <w:uiPriority w:val="30"/>
    <w:qFormat/>
    <w:rsid w:val="000469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2"/>
    <w:link w:val="a9"/>
    <w:uiPriority w:val="30"/>
    <w:rsid w:val="0004690E"/>
    <w:rPr>
      <w:i/>
      <w:iCs/>
      <w:color w:val="0F4761" w:themeColor="accent1" w:themeShade="BF"/>
    </w:rPr>
  </w:style>
  <w:style w:type="character" w:styleId="ab">
    <w:name w:val="Intense Reference"/>
    <w:basedOn w:val="a2"/>
    <w:uiPriority w:val="32"/>
    <w:qFormat/>
    <w:rsid w:val="0004690E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0"/>
    <w:link w:val="ad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11">
    <w:name w:val="Сетка таблицы1"/>
    <w:basedOn w:val="a3"/>
    <w:next w:val="ae"/>
    <w:rsid w:val="009E241C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e">
    <w:name w:val="Table Grid"/>
    <w:basedOn w:val="a3"/>
    <w:uiPriority w:val="39"/>
    <w:rsid w:val="009E2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TOC Heading"/>
    <w:basedOn w:val="1"/>
    <w:next w:val="a0"/>
    <w:uiPriority w:val="39"/>
    <w:unhideWhenUsed/>
    <w:qFormat/>
    <w:rsid w:val="009E241C"/>
    <w:pPr>
      <w:spacing w:before="240" w:after="0" w:line="259" w:lineRule="auto"/>
      <w:ind w:firstLine="0"/>
      <w:jc w:val="left"/>
      <w:outlineLvl w:val="9"/>
    </w:pPr>
    <w:rPr>
      <w:sz w:val="32"/>
      <w:szCs w:val="32"/>
      <w:lang w:eastAsia="ru-RU"/>
    </w:rPr>
  </w:style>
  <w:style w:type="paragraph" w:styleId="af0">
    <w:name w:val="header"/>
    <w:basedOn w:val="a0"/>
    <w:link w:val="af1"/>
    <w:uiPriority w:val="99"/>
    <w:unhideWhenUsed/>
    <w:rsid w:val="009E241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2"/>
    <w:link w:val="af0"/>
    <w:uiPriority w:val="99"/>
    <w:rsid w:val="009E241C"/>
    <w:rPr>
      <w:rFonts w:ascii="Times New Roman" w:hAnsi="Times New Roman"/>
      <w:kern w:val="0"/>
      <w:sz w:val="28"/>
      <w:szCs w:val="22"/>
      <w14:ligatures w14:val="none"/>
    </w:rPr>
  </w:style>
  <w:style w:type="paragraph" w:styleId="12">
    <w:name w:val="toc 1"/>
    <w:basedOn w:val="a0"/>
    <w:next w:val="a0"/>
    <w:autoRedefine/>
    <w:uiPriority w:val="39"/>
    <w:unhideWhenUsed/>
    <w:rsid w:val="00713363"/>
    <w:pPr>
      <w:tabs>
        <w:tab w:val="left" w:pos="1200"/>
        <w:tab w:val="right" w:leader="dot" w:pos="9345"/>
      </w:tabs>
      <w:spacing w:after="100"/>
      <w:ind w:left="709" w:hanging="709"/>
    </w:pPr>
    <w:rPr>
      <w:caps/>
    </w:rPr>
  </w:style>
  <w:style w:type="character" w:styleId="af2">
    <w:name w:val="Hyperlink"/>
    <w:basedOn w:val="a2"/>
    <w:uiPriority w:val="99"/>
    <w:unhideWhenUsed/>
    <w:rsid w:val="009E241C"/>
    <w:rPr>
      <w:color w:val="467886" w:themeColor="hyperlink"/>
      <w:u w:val="single"/>
    </w:rPr>
  </w:style>
  <w:style w:type="paragraph" w:customStyle="1" w:styleId="af3">
    <w:name w:val="Надпись таблицы"/>
    <w:basedOn w:val="a0"/>
    <w:qFormat/>
    <w:rsid w:val="00293E58"/>
    <w:pPr>
      <w:keepNext/>
      <w:spacing w:before="120" w:line="240" w:lineRule="auto"/>
      <w:ind w:firstLine="0"/>
      <w:jc w:val="left"/>
    </w:pPr>
    <w:rPr>
      <w:rFonts w:cs="Times New Roman"/>
      <w:i/>
      <w:sz w:val="24"/>
      <w:szCs w:val="28"/>
    </w:rPr>
  </w:style>
  <w:style w:type="paragraph" w:customStyle="1" w:styleId="af4">
    <w:name w:val="Содержимое_Листинг"/>
    <w:basedOn w:val="a0"/>
    <w:qFormat/>
    <w:rsid w:val="00985242"/>
    <w:pPr>
      <w:spacing w:line="240" w:lineRule="auto"/>
      <w:ind w:firstLine="0"/>
      <w:jc w:val="left"/>
    </w:pPr>
    <w:rPr>
      <w:rFonts w:ascii="Courier New" w:hAnsi="Courier New"/>
      <w:sz w:val="20"/>
    </w:rPr>
  </w:style>
  <w:style w:type="paragraph" w:styleId="23">
    <w:name w:val="toc 2"/>
    <w:basedOn w:val="a0"/>
    <w:next w:val="a0"/>
    <w:autoRedefine/>
    <w:uiPriority w:val="39"/>
    <w:unhideWhenUsed/>
    <w:rsid w:val="00713363"/>
    <w:pPr>
      <w:tabs>
        <w:tab w:val="left" w:pos="1680"/>
        <w:tab w:val="right" w:leader="dot" w:pos="9345"/>
      </w:tabs>
      <w:spacing w:after="100"/>
      <w:ind w:left="709" w:hanging="709"/>
    </w:pPr>
  </w:style>
  <w:style w:type="paragraph" w:customStyle="1" w:styleId="af5">
    <w:name w:val="Рисунок"/>
    <w:basedOn w:val="a0"/>
    <w:qFormat/>
    <w:rsid w:val="00293E58"/>
    <w:pPr>
      <w:suppressAutoHyphens/>
      <w:spacing w:after="120" w:line="240" w:lineRule="auto"/>
      <w:ind w:firstLine="0"/>
      <w:jc w:val="center"/>
    </w:pPr>
    <w:rPr>
      <w:b/>
      <w:sz w:val="24"/>
    </w:rPr>
  </w:style>
  <w:style w:type="paragraph" w:styleId="af6">
    <w:name w:val="Normal (Web)"/>
    <w:basedOn w:val="a0"/>
    <w:uiPriority w:val="99"/>
    <w:semiHidden/>
    <w:unhideWhenUsed/>
    <w:rsid w:val="00F91AF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code-line">
    <w:name w:val="code-line"/>
    <w:basedOn w:val="a0"/>
    <w:rsid w:val="000B66F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7">
    <w:name w:val="Содержимое таблицы"/>
    <w:basedOn w:val="a0"/>
    <w:qFormat/>
    <w:rsid w:val="00A308BC"/>
    <w:pPr>
      <w:suppressAutoHyphens/>
      <w:overflowPunct w:val="0"/>
      <w:spacing w:line="240" w:lineRule="auto"/>
      <w:ind w:firstLine="0"/>
    </w:pPr>
    <w:rPr>
      <w:rFonts w:eastAsia="Calibri" w:cs="Arial"/>
      <w:sz w:val="24"/>
    </w:rPr>
  </w:style>
  <w:style w:type="table" w:customStyle="1" w:styleId="24">
    <w:name w:val="Сетка таблицы2"/>
    <w:basedOn w:val="a3"/>
    <w:next w:val="ae"/>
    <w:rsid w:val="00CB15B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8">
    <w:name w:val="Placeholder Text"/>
    <w:basedOn w:val="a2"/>
    <w:uiPriority w:val="99"/>
    <w:semiHidden/>
    <w:rsid w:val="00F40189"/>
    <w:rPr>
      <w:color w:val="666666"/>
    </w:rPr>
  </w:style>
  <w:style w:type="table" w:customStyle="1" w:styleId="31">
    <w:name w:val="Сетка таблицы3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Сетка таблицы4"/>
    <w:basedOn w:val="a3"/>
    <w:next w:val="ae"/>
    <w:rsid w:val="0032675E"/>
    <w:pPr>
      <w:widowControl w:val="0"/>
      <w:spacing w:line="259" w:lineRule="auto"/>
      <w:jc w:val="both"/>
    </w:pPr>
    <w:rPr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9">
    <w:name w:val="После листига"/>
    <w:basedOn w:val="a0"/>
    <w:link w:val="afa"/>
    <w:qFormat/>
    <w:rsid w:val="00293E58"/>
    <w:pPr>
      <w:spacing w:before="120"/>
    </w:pPr>
  </w:style>
  <w:style w:type="character" w:customStyle="1" w:styleId="afa">
    <w:name w:val="После листига Знак"/>
    <w:basedOn w:val="a2"/>
    <w:link w:val="af9"/>
    <w:rsid w:val="00293E58"/>
    <w:rPr>
      <w:rFonts w:ascii="Times New Roman" w:hAnsi="Times New Roman"/>
      <w:kern w:val="0"/>
      <w:sz w:val="28"/>
      <w:szCs w:val="22"/>
      <w14:ligatures w14:val="none"/>
    </w:rPr>
  </w:style>
  <w:style w:type="table" w:customStyle="1" w:styleId="210">
    <w:name w:val="Сетка таблицы21"/>
    <w:basedOn w:val="a3"/>
    <w:next w:val="ae"/>
    <w:uiPriority w:val="59"/>
    <w:rsid w:val="00D75352"/>
    <w:pPr>
      <w:spacing w:after="0" w:line="240" w:lineRule="auto"/>
      <w:ind w:firstLine="567"/>
      <w:jc w:val="both"/>
    </w:pPr>
    <w:rPr>
      <w:rFonts w:ascii="Times New Roman" w:eastAsia="Calibri" w:hAnsi="Times New Roman" w:cs="Times New Roman"/>
      <w:kern w:val="0"/>
      <w:sz w:val="28"/>
      <w:szCs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Надпись_к_иллюстрациям"/>
    <w:next w:val="a0"/>
    <w:link w:val="afc"/>
    <w:qFormat/>
    <w:rsid w:val="00D263E6"/>
    <w:pPr>
      <w:spacing w:after="340" w:line="240" w:lineRule="auto"/>
      <w:jc w:val="center"/>
    </w:pPr>
    <w:rPr>
      <w:rFonts w:ascii="Times New Roman" w:eastAsiaTheme="majorEastAsia" w:hAnsi="Times New Roman" w:cstheme="majorBidi"/>
      <w:b/>
      <w:color w:val="000000" w:themeColor="text1"/>
      <w:szCs w:val="32"/>
    </w:rPr>
  </w:style>
  <w:style w:type="character" w:customStyle="1" w:styleId="afc">
    <w:name w:val="Надпись_к_иллюстрациям Знак"/>
    <w:basedOn w:val="a2"/>
    <w:link w:val="afb"/>
    <w:rsid w:val="00D263E6"/>
    <w:rPr>
      <w:rFonts w:ascii="Times New Roman" w:eastAsiaTheme="majorEastAsia" w:hAnsi="Times New Roman" w:cstheme="majorBidi"/>
      <w:b/>
      <w:color w:val="000000" w:themeColor="text1"/>
      <w:szCs w:val="32"/>
    </w:rPr>
  </w:style>
  <w:style w:type="paragraph" w:customStyle="1" w:styleId="afd">
    <w:name w:val="Основной_текст"/>
    <w:basedOn w:val="a0"/>
    <w:link w:val="afe"/>
    <w:qFormat/>
    <w:rsid w:val="00D263E6"/>
    <w:rPr>
      <w:kern w:val="2"/>
      <w14:ligatures w14:val="standardContextual"/>
    </w:rPr>
  </w:style>
  <w:style w:type="character" w:customStyle="1" w:styleId="afe">
    <w:name w:val="Основной_текст Знак"/>
    <w:basedOn w:val="a2"/>
    <w:link w:val="afd"/>
    <w:rsid w:val="00D263E6"/>
    <w:rPr>
      <w:rFonts w:ascii="Times New Roman" w:hAnsi="Times New Roman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2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esktop\Mirea\&#1042;&#1080;&#1088;&#1090;&#1091;&#1072;&#1083;&#1080;&#1079;&#1072;&#1094;&#1080;&#1103;%20&#1074;&#1099;&#1095;&#1080;&#1089;&#1083;&#1080;&#1090;&#1077;&#1083;&#1100;&#1085;&#1086;&#1081;%20&#1080;&#1085;&#1092;&#1088;&#1072;&#1089;&#1090;&#1088;&#1091;&#1082;&#1090;&#1091;&#1088;&#1099;\&#1064;&#1072;&#1073;&#1083;&#108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BB5CA-5DF4-4E2A-B47F-D80FFE454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272</TotalTime>
  <Pages>26</Pages>
  <Words>1900</Words>
  <Characters>10835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 Derev</cp:lastModifiedBy>
  <cp:revision>4</cp:revision>
  <cp:lastPrinted>2025-03-03T01:57:00Z</cp:lastPrinted>
  <dcterms:created xsi:type="dcterms:W3CDTF">2025-11-02T17:37:00Z</dcterms:created>
  <dcterms:modified xsi:type="dcterms:W3CDTF">2025-11-04T10:41:00Z</dcterms:modified>
</cp:coreProperties>
</file>